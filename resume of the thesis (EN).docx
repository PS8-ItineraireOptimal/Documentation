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164" w:rsidRDefault="00E423CB">
      <w:pPr>
        <w:rPr>
          <w:b/>
          <w:bCs/>
        </w:rPr>
      </w:pPr>
      <w:r>
        <w:rPr>
          <w:b/>
          <w:bCs/>
        </w:rPr>
        <w:t>Introduction</w:t>
      </w:r>
    </w:p>
    <w:p w:rsidR="00A73164" w:rsidRDefault="00A73164"/>
    <w:p w:rsidR="00A73164" w:rsidRPr="00A64EFF" w:rsidRDefault="00E423CB">
      <w:pPr>
        <w:rPr>
          <w:lang w:val="en-PH"/>
        </w:rPr>
      </w:pPr>
      <w:r>
        <w:t>Protecting environment, reducing the pollution</w:t>
      </w:r>
      <w:r>
        <w:rPr>
          <w:rFonts w:hint="eastAsia"/>
        </w:rPr>
        <w:t xml:space="preserve"> </w:t>
      </w:r>
      <w:r>
        <w:t xml:space="preserve">and </w:t>
      </w:r>
      <w:del w:id="0" w:author="衍之" w:date="2018-03-28T13:58:00Z">
        <w:r w:rsidDel="00D955A6">
          <w:delText xml:space="preserve">developing </w:delText>
        </w:r>
      </w:del>
      <w:ins w:id="1" w:author="衍之" w:date="2018-03-28T13:58:00Z">
        <w:r w:rsidR="00D955A6">
          <w:t xml:space="preserve">improving </w:t>
        </w:r>
      </w:ins>
      <w:del w:id="2" w:author="衍之" w:date="2018-03-28T13:58:00Z">
        <w:r w:rsidDel="00D955A6">
          <w:delText>the infrastructur</w:delText>
        </w:r>
        <w:r w:rsidDel="00D955A6">
          <w:rPr>
            <w:rFonts w:hint="eastAsia"/>
          </w:rPr>
          <w:delText>e</w:delText>
        </w:r>
        <w:r w:rsidDel="00D955A6">
          <w:delText xml:space="preserve"> of transport</w:delText>
        </w:r>
      </w:del>
      <w:ins w:id="3" w:author="衍之" w:date="2018-03-28T13:58:00Z">
        <w:r w:rsidR="00D955A6">
          <w:t>transport infrastructure</w:t>
        </w:r>
      </w:ins>
      <w:ins w:id="4" w:author="衍之" w:date="2018-03-28T13:59:00Z">
        <w:r w:rsidR="00D955A6">
          <w:t>s</w:t>
        </w:r>
      </w:ins>
      <w:r>
        <w:rPr>
          <w:rFonts w:hint="eastAsia"/>
        </w:rPr>
        <w:t xml:space="preserve"> </w:t>
      </w:r>
      <w:r>
        <w:t xml:space="preserve">are </w:t>
      </w:r>
      <w:ins w:id="5" w:author="衍之" w:date="2018-03-28T13:59:00Z">
        <w:r w:rsidR="00D955A6">
          <w:t xml:space="preserve">some of </w:t>
        </w:r>
      </w:ins>
      <w:r>
        <w:t xml:space="preserve">the main topics of our modern society. Several </w:t>
      </w:r>
      <w:del w:id="6" w:author="衍之" w:date="2018-03-28T13:59:00Z">
        <w:r w:rsidDel="00D955A6">
          <w:delText xml:space="preserve">studies </w:delText>
        </w:r>
      </w:del>
      <w:ins w:id="7" w:author="衍之" w:date="2018-03-28T13:59:00Z">
        <w:r w:rsidR="00D955A6">
          <w:t>researches are done to solve th</w:t>
        </w:r>
      </w:ins>
      <w:r w:rsidR="004E0153">
        <w:t>e</w:t>
      </w:r>
      <w:ins w:id="8" w:author="衍之" w:date="2018-03-28T13:59:00Z">
        <w:r w:rsidR="00D955A6">
          <w:t>se problems</w:t>
        </w:r>
      </w:ins>
      <w:del w:id="9" w:author="衍之" w:date="2018-03-28T13:59:00Z">
        <w:r w:rsidDel="00D955A6">
          <w:delText>of technique have already found the answer</w:delText>
        </w:r>
      </w:del>
      <w:r>
        <w:rPr>
          <w:rFonts w:hint="eastAsia"/>
        </w:rPr>
        <w:t xml:space="preserve">. </w:t>
      </w:r>
      <w:del w:id="10" w:author="衍之" w:date="2018-03-28T14:03:00Z">
        <w:r w:rsidDel="00D955A6">
          <w:rPr>
            <w:rFonts w:hint="eastAsia"/>
          </w:rPr>
          <w:delText>By the same reason,</w:delText>
        </w:r>
      </w:del>
      <w:ins w:id="11" w:author="衍之" w:date="2018-03-28T14:03:00Z">
        <w:r w:rsidR="00D955A6">
          <w:t>The</w:t>
        </w:r>
      </w:ins>
      <w:r>
        <w:rPr>
          <w:rFonts w:hint="eastAsia"/>
        </w:rPr>
        <w:t xml:space="preserve"> implementation of </w:t>
      </w:r>
      <w:del w:id="12" w:author="衍之" w:date="2018-03-28T14:04:00Z">
        <w:r w:rsidDel="00D955A6">
          <w:rPr>
            <w:rFonts w:hint="eastAsia"/>
          </w:rPr>
          <w:delText>informational structure</w:delText>
        </w:r>
      </w:del>
      <w:ins w:id="13" w:author="衍之" w:date="2018-03-28T14:04:00Z">
        <w:r w:rsidR="00D955A6">
          <w:t>I</w:t>
        </w:r>
      </w:ins>
      <w:r w:rsidR="00C94AFB">
        <w:t>.C.T.</w:t>
      </w:r>
      <w:ins w:id="14" w:author="衍之" w:date="2018-03-28T14:04:00Z">
        <w:r w:rsidR="00D955A6">
          <w:t xml:space="preserve"> </w:t>
        </w:r>
      </w:ins>
      <w:r w:rsidR="00C94AFB">
        <w:t>infrastructure</w:t>
      </w:r>
      <w:r>
        <w:rPr>
          <w:rFonts w:hint="eastAsia"/>
        </w:rPr>
        <w:t xml:space="preserve"> </w:t>
      </w:r>
      <w:del w:id="15" w:author="衍之" w:date="2018-03-28T14:04:00Z">
        <w:r w:rsidDel="00D955A6">
          <w:rPr>
            <w:rFonts w:hint="eastAsia"/>
          </w:rPr>
          <w:delText>of the</w:delText>
        </w:r>
      </w:del>
      <w:ins w:id="16" w:author="衍之" w:date="2018-03-28T14:04:00Z">
        <w:r w:rsidR="00D955A6">
          <w:t>through the</w:t>
        </w:r>
      </w:ins>
      <w:r>
        <w:rPr>
          <w:rFonts w:hint="eastAsia"/>
        </w:rPr>
        <w:t xml:space="preserve"> electric network and the development of</w:t>
      </w:r>
      <w:del w:id="17" w:author="衍之" w:date="2018-03-28T14:04:00Z">
        <w:r w:rsidDel="00D955A6">
          <w:rPr>
            <w:rFonts w:hint="eastAsia"/>
          </w:rPr>
          <w:delText xml:space="preserve"> the</w:delText>
        </w:r>
      </w:del>
      <w:r>
        <w:rPr>
          <w:rFonts w:hint="eastAsia"/>
        </w:rPr>
        <w:t xml:space="preserve"> electric vehicles lead us to a new era of technology.</w:t>
      </w:r>
    </w:p>
    <w:p w:rsidR="00A73164" w:rsidRDefault="00A73164"/>
    <w:p w:rsidR="00A73164" w:rsidRDefault="00E423CB">
      <w:r>
        <w:rPr>
          <w:rFonts w:hint="eastAsia"/>
        </w:rPr>
        <w:t xml:space="preserve">However, some limits still exist, </w:t>
      </w:r>
      <w:r w:rsidR="004E0153">
        <w:t>they</w:t>
      </w:r>
      <w:r>
        <w:rPr>
          <w:rFonts w:hint="eastAsia"/>
        </w:rPr>
        <w:t xml:space="preserve"> are caused by the leve</w:t>
      </w:r>
      <w:r w:rsidR="004E0153">
        <w:t>l</w:t>
      </w:r>
      <w:r>
        <w:rPr>
          <w:rFonts w:hint="eastAsia"/>
        </w:rPr>
        <w:t xml:space="preserve"> of technology, as a result, the range of the electric vehicle is relatively low, and the charging time of the battery is also a problem.</w:t>
      </w:r>
    </w:p>
    <w:p w:rsidR="00A73164" w:rsidRDefault="00A73164"/>
    <w:p w:rsidR="00A73164" w:rsidRDefault="004E0153">
      <w:r>
        <w:t>Therefore,</w:t>
      </w:r>
      <w:r w:rsidR="00E423CB">
        <w:rPr>
          <w:rFonts w:hint="eastAsia"/>
        </w:rPr>
        <w:t xml:space="preserve"> we have studied the thesis </w:t>
      </w:r>
      <w:ins w:id="18" w:author="衍之" w:date="2018-03-28T14:05:00Z">
        <w:r w:rsidR="00D955A6">
          <w:t>“</w:t>
        </w:r>
      </w:ins>
      <w:del w:id="19" w:author="衍之" w:date="2018-03-28T14:05:00Z">
        <w:r w:rsidR="00E423CB" w:rsidDel="00D955A6">
          <w:rPr>
            <w:rFonts w:hint="eastAsia"/>
          </w:rPr>
          <w:delText>&lt;</w:delText>
        </w:r>
      </w:del>
      <w:r w:rsidR="00E423CB">
        <w:t xml:space="preserve"> An efficient Itinerary Management Scheme for Electric Vehicles using ACO </w:t>
      </w:r>
      <w:proofErr w:type="gramStart"/>
      <w:r>
        <w:t>“</w:t>
      </w:r>
      <w:r w:rsidR="00E423CB">
        <w:rPr>
          <w:rFonts w:hint="eastAsia"/>
        </w:rPr>
        <w:t xml:space="preserve"> written</w:t>
      </w:r>
      <w:proofErr w:type="gramEnd"/>
      <w:r w:rsidR="00E423CB">
        <w:rPr>
          <w:rFonts w:hint="eastAsia"/>
        </w:rPr>
        <w:t xml:space="preserve"> by </w:t>
      </w:r>
      <w:proofErr w:type="spellStart"/>
      <w:r w:rsidR="00E423CB">
        <w:t>Deepika</w:t>
      </w:r>
      <w:proofErr w:type="spellEnd"/>
      <w:r w:rsidR="00E423CB">
        <w:t xml:space="preserve"> </w:t>
      </w:r>
      <w:proofErr w:type="spellStart"/>
      <w:r w:rsidR="00E423CB">
        <w:t>Hooda</w:t>
      </w:r>
      <w:proofErr w:type="spellEnd"/>
      <w:r w:rsidR="00E423CB">
        <w:t xml:space="preserve"> </w:t>
      </w:r>
      <w:r w:rsidR="00E423CB">
        <w:rPr>
          <w:rFonts w:hint="eastAsia"/>
        </w:rPr>
        <w:t>and</w:t>
      </w:r>
      <w:r w:rsidR="00E423CB">
        <w:t xml:space="preserve"> </w:t>
      </w:r>
      <w:proofErr w:type="spellStart"/>
      <w:r w:rsidR="00E423CB">
        <w:t>Neeraj</w:t>
      </w:r>
      <w:proofErr w:type="spellEnd"/>
      <w:r w:rsidR="00E423CB">
        <w:t xml:space="preserve"> Kumar </w:t>
      </w:r>
      <w:r w:rsidR="00E423CB">
        <w:rPr>
          <w:rFonts w:hint="eastAsia"/>
        </w:rPr>
        <w:t>fr</w:t>
      </w:r>
      <w:r>
        <w:t>o</w:t>
      </w:r>
      <w:r w:rsidR="00E423CB">
        <w:rPr>
          <w:rFonts w:hint="eastAsia"/>
        </w:rPr>
        <w:t xml:space="preserve">m </w:t>
      </w:r>
      <w:proofErr w:type="spellStart"/>
      <w:r w:rsidR="00E423CB">
        <w:rPr>
          <w:rFonts w:hint="eastAsia"/>
        </w:rPr>
        <w:t>Thapar</w:t>
      </w:r>
      <w:proofErr w:type="spellEnd"/>
      <w:r w:rsidR="00E423CB">
        <w:t xml:space="preserve"> universit</w:t>
      </w:r>
      <w:r w:rsidR="00E423CB">
        <w:rPr>
          <w:rFonts w:hint="eastAsia"/>
        </w:rPr>
        <w:t>y</w:t>
      </w:r>
      <w:r>
        <w:t>,</w:t>
      </w:r>
      <w:r w:rsidR="00E423CB">
        <w:t xml:space="preserve"> Ind</w:t>
      </w:r>
      <w:r w:rsidR="00E423CB">
        <w:rPr>
          <w:rFonts w:hint="eastAsia"/>
        </w:rPr>
        <w:t xml:space="preserve">ia, </w:t>
      </w:r>
      <w:r>
        <w:t>who</w:t>
      </w:r>
      <w:r w:rsidR="00E423CB">
        <w:rPr>
          <w:rFonts w:hint="eastAsia"/>
        </w:rPr>
        <w:t xml:space="preserve"> tried to find out </w:t>
      </w:r>
      <w:del w:id="20" w:author="衍之" w:date="2018-03-28T14:10:00Z">
        <w:r w:rsidR="00E423CB" w:rsidDel="00D13CCC">
          <w:rPr>
            <w:rFonts w:hint="eastAsia"/>
          </w:rPr>
          <w:delText xml:space="preserve">better </w:delText>
        </w:r>
      </w:del>
      <w:ins w:id="21" w:author="衍之" w:date="2018-03-28T14:10:00Z">
        <w:r w:rsidR="00D13CCC">
          <w:t xml:space="preserve">the </w:t>
        </w:r>
      </w:ins>
      <w:r>
        <w:t>most efficient</w:t>
      </w:r>
      <w:ins w:id="22" w:author="衍之" w:date="2018-03-28T14:10:00Z">
        <w:r w:rsidR="00D13CCC">
          <w:rPr>
            <w:rFonts w:hint="eastAsia"/>
          </w:rPr>
          <w:t xml:space="preserve"> </w:t>
        </w:r>
      </w:ins>
      <w:r w:rsidR="00E423CB">
        <w:rPr>
          <w:rFonts w:hint="eastAsia"/>
        </w:rPr>
        <w:t xml:space="preserve">itinerary management which </w:t>
      </w:r>
      <w:ins w:id="23" w:author="衍之" w:date="2018-03-28T14:10:00Z">
        <w:r w:rsidR="00D13CCC">
          <w:t xml:space="preserve">is </w:t>
        </w:r>
      </w:ins>
      <w:r w:rsidR="00E423CB">
        <w:rPr>
          <w:rFonts w:hint="eastAsia"/>
        </w:rPr>
        <w:t>influenced by three arguments: the distance, the cost and finally the time. The algorithm which they have chosen is ACO (</w:t>
      </w:r>
      <w:bookmarkStart w:id="24" w:name="OLE_LINK1"/>
      <w:r w:rsidR="00E423CB">
        <w:rPr>
          <w:rFonts w:hint="eastAsia"/>
        </w:rPr>
        <w:t>Ant Colony Optimization</w:t>
      </w:r>
      <w:bookmarkEnd w:id="24"/>
      <w:r w:rsidR="00E423CB">
        <w:rPr>
          <w:rFonts w:hint="eastAsia"/>
        </w:rPr>
        <w:t>)</w:t>
      </w:r>
      <w:r w:rsidR="00C94AFB">
        <w:t>.</w:t>
      </w:r>
    </w:p>
    <w:p w:rsidR="00A73164" w:rsidRDefault="00E423CB">
      <w:r>
        <w:rPr>
          <w:rFonts w:hint="eastAsia"/>
        </w:rPr>
        <w:t xml:space="preserve">We will summarize their approach, and finally </w:t>
      </w:r>
      <w:del w:id="25" w:author="衍之" w:date="2018-03-28T14:10:00Z">
        <w:r w:rsidDel="00D13CCC">
          <w:rPr>
            <w:rFonts w:hint="eastAsia"/>
          </w:rPr>
          <w:delText xml:space="preserve">we will </w:delText>
        </w:r>
      </w:del>
      <w:r>
        <w:rPr>
          <w:rFonts w:hint="eastAsia"/>
        </w:rPr>
        <w:t xml:space="preserve">try to figure out their </w:t>
      </w:r>
      <w:del w:id="26" w:author="衍之" w:date="2018-03-28T14:13:00Z">
        <w:r w:rsidDel="00D13CCC">
          <w:rPr>
            <w:rFonts w:hint="eastAsia"/>
          </w:rPr>
          <w:delText xml:space="preserve">merit </w:delText>
        </w:r>
      </w:del>
      <w:ins w:id="27" w:author="衍之" w:date="2018-03-28T14:13:00Z">
        <w:r w:rsidR="00D13CCC">
          <w:t>advantages</w:t>
        </w:r>
        <w:r w:rsidR="00D13CCC">
          <w:rPr>
            <w:rFonts w:hint="eastAsia"/>
          </w:rPr>
          <w:t xml:space="preserve"> </w:t>
        </w:r>
      </w:ins>
      <w:r>
        <w:rPr>
          <w:rFonts w:hint="eastAsia"/>
        </w:rPr>
        <w:t>and d</w:t>
      </w:r>
      <w:ins w:id="28" w:author="衍之" w:date="2018-03-28T14:13:00Z">
        <w:r w:rsidR="00D13CCC">
          <w:t>rawbacks</w:t>
        </w:r>
      </w:ins>
      <w:del w:id="29" w:author="衍之" w:date="2018-03-28T14:13:00Z">
        <w:r w:rsidDel="00D13CCC">
          <w:rPr>
            <w:rFonts w:hint="eastAsia"/>
          </w:rPr>
          <w:delText>emerit</w:delText>
        </w:r>
      </w:del>
      <w:r>
        <w:rPr>
          <w:rFonts w:hint="eastAsia"/>
        </w:rPr>
        <w:t xml:space="preserve"> </w:t>
      </w:r>
      <w:r w:rsidR="00C94AFB">
        <w:t>of</w:t>
      </w:r>
      <w:r>
        <w:rPr>
          <w:rFonts w:hint="eastAsia"/>
        </w:rPr>
        <w:t xml:space="preserve"> this thesis</w:t>
      </w:r>
      <w:r w:rsidR="00C94AFB">
        <w:t>.</w:t>
      </w:r>
    </w:p>
    <w:p w:rsidR="00A73164" w:rsidRDefault="00A73164"/>
    <w:p w:rsidR="00A73164" w:rsidRDefault="00A73164">
      <w:pPr>
        <w:rPr>
          <w:b/>
          <w:bCs/>
        </w:rPr>
      </w:pPr>
    </w:p>
    <w:p w:rsidR="00A73164" w:rsidRDefault="00E423CB">
      <w:pPr>
        <w:rPr>
          <w:b/>
          <w:bCs/>
        </w:rPr>
      </w:pPr>
      <w:r>
        <w:rPr>
          <w:rFonts w:hint="eastAsia"/>
          <w:b/>
          <w:bCs/>
        </w:rPr>
        <w:t>Hypothesis and Limits</w:t>
      </w:r>
    </w:p>
    <w:p w:rsidR="00A73164" w:rsidRDefault="00A73164"/>
    <w:p w:rsidR="00A73164" w:rsidRDefault="00E423CB">
      <w:r>
        <w:rPr>
          <w:rFonts w:hint="eastAsia"/>
        </w:rPr>
        <w:t>Hypothesis:</w:t>
      </w:r>
    </w:p>
    <w:p w:rsidR="00A73164" w:rsidRDefault="00E423CB">
      <w:pPr>
        <w:ind w:firstLine="420"/>
      </w:pPr>
      <w:r>
        <w:rPr>
          <w:rFonts w:hint="eastAsia"/>
        </w:rPr>
        <w:t xml:space="preserve">- Only one type of </w:t>
      </w:r>
      <w:ins w:id="30" w:author="衍之" w:date="2018-03-28T14:13:00Z">
        <w:r w:rsidR="00D13CCC">
          <w:t xml:space="preserve">electric </w:t>
        </w:r>
      </w:ins>
      <w:r w:rsidR="00831BBC">
        <w:t>vehicle (</w:t>
      </w:r>
      <w:r>
        <w:rPr>
          <w:rFonts w:hint="eastAsia"/>
        </w:rPr>
        <w:t>no</w:t>
      </w:r>
      <w:del w:id="31" w:author="衍之" w:date="2018-03-28T14:13:00Z">
        <w:r w:rsidDel="00D13CCC">
          <w:rPr>
            <w:rFonts w:hint="eastAsia"/>
          </w:rPr>
          <w:delText>t</w:delText>
        </w:r>
      </w:del>
      <w:r>
        <w:rPr>
          <w:rFonts w:hint="eastAsia"/>
        </w:rPr>
        <w:t xml:space="preserve"> difference</w:t>
      </w:r>
      <w:ins w:id="32" w:author="衍之" w:date="2018-03-28T14:13:00Z">
        <w:r w:rsidR="00D13CCC">
          <w:t>s</w:t>
        </w:r>
      </w:ins>
      <w:r>
        <w:rPr>
          <w:rFonts w:hint="eastAsia"/>
        </w:rPr>
        <w:t xml:space="preserve"> between </w:t>
      </w:r>
      <w:ins w:id="33" w:author="衍之" w:date="2018-03-28T14:13:00Z">
        <w:r w:rsidR="00D13CCC">
          <w:t>elect</w:t>
        </w:r>
      </w:ins>
      <w:r w:rsidR="00C94AFB">
        <w:t>r</w:t>
      </w:r>
      <w:ins w:id="34" w:author="衍之" w:date="2018-03-28T14:13:00Z">
        <w:r w:rsidR="00D13CCC">
          <w:t xml:space="preserve">ic </w:t>
        </w:r>
      </w:ins>
      <w:r>
        <w:rPr>
          <w:rFonts w:hint="eastAsia"/>
        </w:rPr>
        <w:t>vehicles)</w:t>
      </w:r>
    </w:p>
    <w:p w:rsidR="00A73164" w:rsidRDefault="00E423CB">
      <w:pPr>
        <w:ind w:firstLine="420"/>
      </w:pPr>
      <w:r>
        <w:rPr>
          <w:rFonts w:hint="eastAsia"/>
        </w:rPr>
        <w:t xml:space="preserve">- The nodes </w:t>
      </w:r>
      <w:ins w:id="35" w:author="衍之" w:date="2018-03-28T14:14:00Z">
        <w:r w:rsidR="00D13CCC">
          <w:t xml:space="preserve">of the itinerary </w:t>
        </w:r>
      </w:ins>
      <w:r>
        <w:rPr>
          <w:rFonts w:hint="eastAsia"/>
        </w:rPr>
        <w:t xml:space="preserve">are the charging points </w:t>
      </w:r>
    </w:p>
    <w:p w:rsidR="00A73164" w:rsidRDefault="00E423CB">
      <w:pPr>
        <w:ind w:firstLine="420"/>
      </w:pPr>
      <w:r>
        <w:rPr>
          <w:rFonts w:hint="eastAsia"/>
        </w:rPr>
        <w:t xml:space="preserve">- There </w:t>
      </w:r>
      <w:r w:rsidR="00F52A7C">
        <w:t>are</w:t>
      </w:r>
      <w:r>
        <w:rPr>
          <w:rFonts w:hint="eastAsia"/>
        </w:rPr>
        <w:t xml:space="preserve"> less than 100 charging stations between the </w:t>
      </w:r>
      <w:del w:id="36" w:author="衍之" w:date="2018-03-28T14:15:00Z">
        <w:r w:rsidDel="00D13CCC">
          <w:rPr>
            <w:rFonts w:hint="eastAsia"/>
          </w:rPr>
          <w:delText>starting point</w:delText>
        </w:r>
      </w:del>
      <w:ins w:id="37" w:author="衍之" w:date="2018-03-28T14:15:00Z">
        <w:r w:rsidR="00D13CCC">
          <w:t>source</w:t>
        </w:r>
      </w:ins>
      <w:r>
        <w:rPr>
          <w:rFonts w:hint="eastAsia"/>
        </w:rPr>
        <w:t xml:space="preserve"> and the </w:t>
      </w:r>
      <w:del w:id="38" w:author="衍之" w:date="2018-03-28T14:15:00Z">
        <w:r w:rsidDel="00D13CCC">
          <w:rPr>
            <w:rFonts w:hint="eastAsia"/>
          </w:rPr>
          <w:delText xml:space="preserve">ending </w:delText>
        </w:r>
      </w:del>
      <w:ins w:id="39" w:author="衍之" w:date="2018-03-28T14:15:00Z">
        <w:r w:rsidR="00D13CCC">
          <w:t>destination</w:t>
        </w:r>
        <w:r w:rsidR="00D13CCC">
          <w:rPr>
            <w:rFonts w:hint="eastAsia"/>
          </w:rPr>
          <w:t xml:space="preserve"> </w:t>
        </w:r>
      </w:ins>
      <w:del w:id="40" w:author="衍之" w:date="2018-03-28T14:15:00Z">
        <w:r w:rsidDel="00D13CCC">
          <w:rPr>
            <w:rFonts w:hint="eastAsia"/>
          </w:rPr>
          <w:delText>point</w:delText>
        </w:r>
      </w:del>
    </w:p>
    <w:p w:rsidR="00A73164" w:rsidRDefault="00A73164">
      <w:pPr>
        <w:ind w:firstLine="420"/>
      </w:pPr>
    </w:p>
    <w:p w:rsidR="00A73164" w:rsidRDefault="00A73164">
      <w:pPr>
        <w:ind w:firstLine="420"/>
      </w:pPr>
    </w:p>
    <w:p w:rsidR="00A73164" w:rsidRDefault="00E423CB">
      <w:r>
        <w:rPr>
          <w:rFonts w:hint="eastAsia"/>
        </w:rPr>
        <w:t xml:space="preserve"> Limits</w:t>
      </w:r>
    </w:p>
    <w:p w:rsidR="00A73164" w:rsidRDefault="00E423CB">
      <w:pPr>
        <w:ind w:firstLine="420"/>
      </w:pPr>
      <w:r>
        <w:rPr>
          <w:rFonts w:hint="eastAsia"/>
        </w:rPr>
        <w:lastRenderedPageBreak/>
        <w:t>- The number of</w:t>
      </w:r>
      <w:del w:id="41" w:author="衍之" w:date="2018-03-28T14:15:00Z">
        <w:r w:rsidDel="00D13CCC">
          <w:rPr>
            <w:rFonts w:hint="eastAsia"/>
          </w:rPr>
          <w:delText xml:space="preserve"> the</w:delText>
        </w:r>
      </w:del>
      <w:r>
        <w:rPr>
          <w:rFonts w:hint="eastAsia"/>
        </w:rPr>
        <w:t xml:space="preserve"> charging station</w:t>
      </w:r>
      <w:ins w:id="42" w:author="衍之" w:date="2018-03-28T14:15:00Z">
        <w:r w:rsidR="00E757BC">
          <w:t>s</w:t>
        </w:r>
      </w:ins>
      <w:r>
        <w:rPr>
          <w:rFonts w:hint="eastAsia"/>
        </w:rPr>
        <w:t xml:space="preserve"> between </w:t>
      </w:r>
      <w:ins w:id="43" w:author="衍之" w:date="2018-03-28T14:15:00Z">
        <w:r w:rsidR="00E757BC">
          <w:t>the source</w:t>
        </w:r>
      </w:ins>
      <w:del w:id="44" w:author="衍之" w:date="2018-03-28T14:15:00Z">
        <w:r w:rsidDel="00E757BC">
          <w:rPr>
            <w:rFonts w:hint="eastAsia"/>
          </w:rPr>
          <w:delText>S</w:delText>
        </w:r>
      </w:del>
      <w:r>
        <w:rPr>
          <w:rFonts w:hint="eastAsia"/>
        </w:rPr>
        <w:t xml:space="preserve"> and </w:t>
      </w:r>
      <w:ins w:id="45" w:author="衍之" w:date="2018-03-28T14:15:00Z">
        <w:r w:rsidR="00E757BC">
          <w:t>the destination</w:t>
        </w:r>
      </w:ins>
      <w:del w:id="46" w:author="衍之" w:date="2018-03-28T14:15:00Z">
        <w:r w:rsidDel="00E757BC">
          <w:rPr>
            <w:rFonts w:hint="eastAsia"/>
          </w:rPr>
          <w:delText>D</w:delText>
        </w:r>
      </w:del>
    </w:p>
    <w:p w:rsidR="00A73164" w:rsidRDefault="00E423CB">
      <w:pPr>
        <w:ind w:firstLine="420"/>
      </w:pPr>
      <w:r>
        <w:rPr>
          <w:rFonts w:hint="eastAsia"/>
        </w:rPr>
        <w:t xml:space="preserve">- The type of the road (free </w:t>
      </w:r>
      <w:ins w:id="47" w:author="衍之" w:date="2018-03-28T14:16:00Z">
        <w:r w:rsidR="00E757BC">
          <w:t>road or toll road</w:t>
        </w:r>
      </w:ins>
      <w:del w:id="48" w:author="衍之" w:date="2018-03-28T14:16:00Z">
        <w:r w:rsidDel="00E757BC">
          <w:rPr>
            <w:rFonts w:hint="eastAsia"/>
          </w:rPr>
          <w:delText>or paid</w:delText>
        </w:r>
      </w:del>
      <w:r>
        <w:rPr>
          <w:rFonts w:hint="eastAsia"/>
        </w:rPr>
        <w:t>)</w:t>
      </w:r>
    </w:p>
    <w:p w:rsidR="00A73164" w:rsidRDefault="00E423CB">
      <w:pPr>
        <w:ind w:firstLine="420"/>
      </w:pPr>
      <w:r>
        <w:rPr>
          <w:rFonts w:hint="eastAsia"/>
        </w:rPr>
        <w:t xml:space="preserve">- The </w:t>
      </w:r>
      <w:del w:id="49" w:author="衍之" w:date="2018-03-28T14:16:00Z">
        <w:r w:rsidDel="00E757BC">
          <w:rPr>
            <w:rFonts w:hint="eastAsia"/>
          </w:rPr>
          <w:delText>travailing</w:delText>
        </w:r>
      </w:del>
      <w:ins w:id="50" w:author="衍之" w:date="2018-03-28T14:16:00Z">
        <w:r w:rsidR="00E757BC">
          <w:t>traveling</w:t>
        </w:r>
      </w:ins>
      <w:r>
        <w:rPr>
          <w:rFonts w:hint="eastAsia"/>
        </w:rPr>
        <w:t xml:space="preserve"> time between two stations </w:t>
      </w:r>
    </w:p>
    <w:p w:rsidR="00A73164" w:rsidRDefault="00E423CB">
      <w:pPr>
        <w:ind w:firstLine="420"/>
      </w:pPr>
      <w:r>
        <w:rPr>
          <w:rFonts w:hint="eastAsia"/>
        </w:rPr>
        <w:t>- The</w:t>
      </w:r>
      <w:ins w:id="51" w:author="衍之" w:date="2018-03-28T14:16:00Z">
        <w:r w:rsidR="00E757BC">
          <w:t xml:space="preserve"> cost of</w:t>
        </w:r>
      </w:ins>
      <w:r>
        <w:rPr>
          <w:rFonts w:hint="eastAsia"/>
        </w:rPr>
        <w:t xml:space="preserve"> charging </w:t>
      </w:r>
      <w:del w:id="52" w:author="衍之" w:date="2018-03-28T14:17:00Z">
        <w:r w:rsidDel="00E757BC">
          <w:rPr>
            <w:rFonts w:hint="eastAsia"/>
          </w:rPr>
          <w:delText xml:space="preserve">price of </w:delText>
        </w:r>
      </w:del>
      <w:ins w:id="53" w:author="衍之" w:date="2018-03-28T14:17:00Z">
        <w:r w:rsidR="00E757BC">
          <w:t>at</w:t>
        </w:r>
        <w:r w:rsidR="00E757BC">
          <w:rPr>
            <w:rFonts w:hint="eastAsia"/>
          </w:rPr>
          <w:t xml:space="preserve"> </w:t>
        </w:r>
      </w:ins>
      <w:r>
        <w:rPr>
          <w:rFonts w:hint="eastAsia"/>
        </w:rPr>
        <w:t>a station</w:t>
      </w:r>
    </w:p>
    <w:p w:rsidR="00A73164" w:rsidRDefault="00E423CB">
      <w:pPr>
        <w:ind w:firstLine="420"/>
      </w:pPr>
      <w:r>
        <w:rPr>
          <w:rFonts w:hint="eastAsia"/>
        </w:rPr>
        <w:t xml:space="preserve">- The type of the battery used </w:t>
      </w:r>
      <w:del w:id="54" w:author="衍之" w:date="2018-03-28T14:17:00Z">
        <w:r w:rsidDel="00E757BC">
          <w:rPr>
            <w:rFonts w:hint="eastAsia"/>
          </w:rPr>
          <w:delText xml:space="preserve">by </w:delText>
        </w:r>
      </w:del>
      <w:ins w:id="55" w:author="衍之" w:date="2018-03-28T14:17:00Z">
        <w:r w:rsidR="00E757BC">
          <w:t xml:space="preserve">in the </w:t>
        </w:r>
      </w:ins>
      <w:del w:id="56" w:author="衍之" w:date="2018-03-28T14:17:00Z">
        <w:r w:rsidDel="00E757BC">
          <w:rPr>
            <w:rFonts w:hint="eastAsia"/>
          </w:rPr>
          <w:delText>EV</w:delText>
        </w:r>
      </w:del>
      <w:ins w:id="57" w:author="衍之" w:date="2018-03-28T14:17:00Z">
        <w:r w:rsidR="00E757BC">
          <w:t>electric vehicle</w:t>
        </w:r>
      </w:ins>
    </w:p>
    <w:p w:rsidR="00A73164" w:rsidRDefault="00A73164"/>
    <w:p w:rsidR="00A73164" w:rsidRDefault="00E423CB">
      <w:pPr>
        <w:rPr>
          <w:b/>
          <w:bCs/>
        </w:rPr>
      </w:pPr>
      <w:r>
        <w:rPr>
          <w:rFonts w:hint="eastAsia"/>
          <w:b/>
          <w:bCs/>
        </w:rPr>
        <w:t>Used approach</w:t>
      </w:r>
    </w:p>
    <w:p w:rsidR="00A73164" w:rsidDel="00E757BC" w:rsidRDefault="00E423CB">
      <w:pPr>
        <w:ind w:firstLine="420"/>
        <w:rPr>
          <w:del w:id="58" w:author="衍之" w:date="2018-03-28T14:19:00Z"/>
        </w:rPr>
      </w:pPr>
      <w:del w:id="59" w:author="衍之" w:date="2018-03-28T14:19:00Z">
        <w:r w:rsidDel="00E757BC">
          <w:rPr>
            <w:rFonts w:hint="eastAsia"/>
          </w:rPr>
          <w:delText xml:space="preserve">This study uses the </w:delText>
        </w:r>
      </w:del>
      <w:del w:id="60" w:author="衍之" w:date="2018-03-28T14:18:00Z">
        <w:r w:rsidDel="00E757BC">
          <w:rPr>
            <w:rFonts w:hint="eastAsia"/>
          </w:rPr>
          <w:delText>algorithm of ACO</w:delText>
        </w:r>
      </w:del>
      <w:del w:id="61" w:author="衍之" w:date="2018-03-28T14:19:00Z">
        <w:r w:rsidDel="00E757BC">
          <w:rPr>
            <w:rFonts w:hint="eastAsia"/>
          </w:rPr>
          <w:delText>(Ant Colony Optimization),</w:delText>
        </w:r>
      </w:del>
    </w:p>
    <w:p w:rsidR="00A73164" w:rsidDel="00621BE7" w:rsidRDefault="00E757BC">
      <w:pPr>
        <w:rPr>
          <w:del w:id="62" w:author="衍之" w:date="2018-03-28T14:42:00Z"/>
        </w:rPr>
        <w:pPrChange w:id="63" w:author="衍之" w:date="2018-03-28T14:42:00Z">
          <w:pPr>
            <w:ind w:firstLine="420"/>
          </w:pPr>
        </w:pPrChange>
      </w:pPr>
      <w:ins w:id="64" w:author="衍之" w:date="2018-03-28T14:19:00Z">
        <w:r>
          <w:rPr>
            <w:rFonts w:hint="eastAsia"/>
          </w:rPr>
          <w:t xml:space="preserve">This study uses the </w:t>
        </w:r>
        <w:r>
          <w:t>ACO algorithm</w:t>
        </w:r>
      </w:ins>
      <w:r w:rsidR="00741772">
        <w:t xml:space="preserve"> </w:t>
      </w:r>
      <w:ins w:id="65" w:author="衍之" w:date="2018-03-28T14:19:00Z">
        <w:r>
          <w:rPr>
            <w:rFonts w:hint="eastAsia"/>
          </w:rPr>
          <w:t>(Ant Colony Optimization)</w:t>
        </w:r>
        <w:r>
          <w:t>.</w:t>
        </w:r>
        <w:r w:rsidDel="00E757BC">
          <w:rPr>
            <w:rFonts w:hint="eastAsia"/>
          </w:rPr>
          <w:t xml:space="preserve"> </w:t>
        </w:r>
      </w:ins>
      <w:r w:rsidR="00E423CB">
        <w:rPr>
          <w:rFonts w:hint="eastAsia"/>
        </w:rPr>
        <w:t xml:space="preserve">The ants always </w:t>
      </w:r>
      <w:del w:id="66" w:author="衍之" w:date="2018-03-28T14:21:00Z">
        <w:r w:rsidR="00831BBC" w:rsidDel="00E757BC">
          <w:delText>follow</w:delText>
        </w:r>
        <w:r w:rsidR="00E423CB" w:rsidDel="00E757BC">
          <w:rPr>
            <w:rFonts w:hint="eastAsia"/>
          </w:rPr>
          <w:delText xml:space="preserve"> </w:delText>
        </w:r>
      </w:del>
      <w:ins w:id="67" w:author="衍之" w:date="2018-03-28T14:21:00Z">
        <w:r>
          <w:t xml:space="preserve">use </w:t>
        </w:r>
      </w:ins>
      <w:r w:rsidR="00741772">
        <w:t xml:space="preserve">the </w:t>
      </w:r>
      <w:ins w:id="68" w:author="衍之" w:date="2018-03-28T14:21:00Z">
        <w:r>
          <w:t>most optimized</w:t>
        </w:r>
      </w:ins>
      <w:del w:id="69" w:author="衍之" w:date="2018-03-28T14:21:00Z">
        <w:r w:rsidR="00E423CB" w:rsidDel="00E757BC">
          <w:rPr>
            <w:rFonts w:hint="eastAsia"/>
          </w:rPr>
          <w:delText>the</w:delText>
        </w:r>
      </w:del>
      <w:r w:rsidR="00E423CB">
        <w:rPr>
          <w:rFonts w:hint="eastAsia"/>
        </w:rPr>
        <w:t xml:space="preserve"> path</w:t>
      </w:r>
      <w:r w:rsidR="00741772">
        <w:t xml:space="preserve"> </w:t>
      </w:r>
      <w:del w:id="70" w:author="衍之" w:date="2018-03-28T14:22:00Z">
        <w:r w:rsidR="00E423CB" w:rsidDel="00E757BC">
          <w:rPr>
            <w:rFonts w:hint="eastAsia"/>
          </w:rPr>
          <w:delText xml:space="preserve"> </w:delText>
        </w:r>
      </w:del>
      <w:ins w:id="71" w:author="衍之" w:date="2018-03-28T14:22:00Z">
        <w:r>
          <w:t>to go looking for resources</w:t>
        </w:r>
      </w:ins>
      <w:del w:id="72" w:author="衍之" w:date="2018-03-28T14:22:00Z">
        <w:r w:rsidR="00E423CB" w:rsidDel="00E757BC">
          <w:rPr>
            <w:rFonts w:hint="eastAsia"/>
          </w:rPr>
          <w:delText>which is most optimized for searching resources</w:delText>
        </w:r>
      </w:del>
      <w:r w:rsidR="00E423CB">
        <w:rPr>
          <w:rFonts w:hint="eastAsia"/>
        </w:rPr>
        <w:t xml:space="preserve">. </w:t>
      </w:r>
      <w:proofErr w:type="gramStart"/>
      <w:ins w:id="73" w:author="衍之" w:date="2018-03-28T14:24:00Z">
        <w:r>
          <w:t>A</w:t>
        </w:r>
      </w:ins>
      <w:proofErr w:type="gramEnd"/>
      <w:del w:id="74" w:author="衍之" w:date="2018-03-28T14:24:00Z">
        <w:r w:rsidR="00E423CB" w:rsidDel="00E757BC">
          <w:rPr>
            <w:rFonts w:hint="eastAsia"/>
          </w:rPr>
          <w:delText>The a</w:delText>
        </w:r>
      </w:del>
      <w:r w:rsidR="00E423CB">
        <w:rPr>
          <w:rFonts w:hint="eastAsia"/>
        </w:rPr>
        <w:t xml:space="preserve">nts </w:t>
      </w:r>
      <w:del w:id="75" w:author="衍之" w:date="2018-03-28T14:25:00Z">
        <w:r w:rsidR="00E423CB" w:rsidDel="00E757BC">
          <w:rPr>
            <w:rFonts w:hint="eastAsia"/>
          </w:rPr>
          <w:delText>normally try several times for collecting resources</w:delText>
        </w:r>
      </w:del>
      <w:ins w:id="76" w:author="衍之" w:date="2018-03-28T14:26:00Z">
        <w:r w:rsidR="00ED5D40">
          <w:t xml:space="preserve">make </w:t>
        </w:r>
      </w:ins>
      <w:r w:rsidR="00741772">
        <w:t>several</w:t>
      </w:r>
      <w:ins w:id="77" w:author="衍之" w:date="2018-03-28T14:26:00Z">
        <w:r w:rsidR="00ED5D40">
          <w:t xml:space="preserve"> </w:t>
        </w:r>
      </w:ins>
      <w:ins w:id="78" w:author="衍之" w:date="2018-03-28T14:27:00Z">
        <w:r w:rsidR="00ED5D40">
          <w:t xml:space="preserve">round trips between the anthill </w:t>
        </w:r>
      </w:ins>
      <w:r w:rsidR="00741772">
        <w:t xml:space="preserve">and </w:t>
      </w:r>
      <w:ins w:id="79" w:author="衍之" w:date="2018-03-28T14:29:00Z">
        <w:r w:rsidR="00ED5D40">
          <w:t>the resources location and leave a trail of pheromones on their path</w:t>
        </w:r>
      </w:ins>
      <w:r w:rsidR="00E423CB">
        <w:rPr>
          <w:rFonts w:hint="eastAsia"/>
        </w:rPr>
        <w:t xml:space="preserve">. </w:t>
      </w:r>
      <w:del w:id="80" w:author="衍之" w:date="2018-03-28T14:30:00Z">
        <w:r w:rsidR="00E423CB" w:rsidDel="00ED5D40">
          <w:rPr>
            <w:rFonts w:hint="eastAsia"/>
          </w:rPr>
          <w:delText>And for t</w:delText>
        </w:r>
      </w:del>
      <w:ins w:id="81" w:author="衍之" w:date="2018-03-28T14:30:00Z">
        <w:r w:rsidR="00ED5D40">
          <w:t>T</w:t>
        </w:r>
      </w:ins>
      <w:r w:rsidR="00E423CB">
        <w:rPr>
          <w:rFonts w:hint="eastAsia"/>
        </w:rPr>
        <w:t>his algorithm</w:t>
      </w:r>
      <w:del w:id="82" w:author="衍之" w:date="2018-03-28T14:31:00Z">
        <w:r w:rsidR="00E423CB" w:rsidDel="00ED5D40">
          <w:rPr>
            <w:rFonts w:hint="eastAsia"/>
          </w:rPr>
          <w:delText>,</w:delText>
        </w:r>
      </w:del>
      <w:r w:rsidR="00E423CB">
        <w:rPr>
          <w:rFonts w:hint="eastAsia"/>
        </w:rPr>
        <w:t xml:space="preserve"> </w:t>
      </w:r>
      <w:del w:id="83" w:author="衍之" w:date="2018-03-28T14:30:00Z">
        <w:r w:rsidR="00E423CB" w:rsidDel="00ED5D40">
          <w:rPr>
            <w:rFonts w:hint="eastAsia"/>
          </w:rPr>
          <w:delText xml:space="preserve">it will </w:delText>
        </w:r>
        <w:r w:rsidR="00831BBC" w:rsidDel="00ED5D40">
          <w:delText>choose</w:delText>
        </w:r>
        <w:r w:rsidR="00E423CB" w:rsidDel="00ED5D40">
          <w:rPr>
            <w:rFonts w:hint="eastAsia"/>
          </w:rPr>
          <w:delText xml:space="preserve"> the most rapid path and then </w:delText>
        </w:r>
        <w:r w:rsidR="00831BBC" w:rsidDel="00ED5D40">
          <w:delText>replaces</w:delText>
        </w:r>
        <w:r w:rsidR="00E423CB" w:rsidDel="00ED5D40">
          <w:rPr>
            <w:rFonts w:hint="eastAsia"/>
          </w:rPr>
          <w:delText xml:space="preserve"> the slower one</w:delText>
        </w:r>
      </w:del>
      <w:ins w:id="84" w:author="衍之" w:date="2018-03-28T14:30:00Z">
        <w:r w:rsidR="00ED5D40">
          <w:t>consider</w:t>
        </w:r>
      </w:ins>
      <w:ins w:id="85" w:author="衍之" w:date="2018-03-28T14:32:00Z">
        <w:r w:rsidR="00ED5D40">
          <w:t>s</w:t>
        </w:r>
      </w:ins>
      <w:ins w:id="86" w:author="衍之" w:date="2018-03-28T14:30:00Z">
        <w:r w:rsidR="00ED5D40">
          <w:t xml:space="preserve"> the most used path as the shortest and the one </w:t>
        </w:r>
      </w:ins>
      <w:ins w:id="87" w:author="衍之" w:date="2018-03-28T14:31:00Z">
        <w:r w:rsidR="00ED5D40">
          <w:t>containing the higher quantity of pheromones</w:t>
        </w:r>
      </w:ins>
      <w:r w:rsidR="00E423CB">
        <w:rPr>
          <w:rFonts w:hint="eastAsia"/>
        </w:rPr>
        <w:t xml:space="preserve">. </w:t>
      </w:r>
      <w:ins w:id="88" w:author="衍之" w:date="2018-03-28T14:32:00Z">
        <w:r w:rsidR="00ED5D40">
          <w:t xml:space="preserve">The longer paths will have the lowest </w:t>
        </w:r>
      </w:ins>
      <w:ins w:id="89" w:author="衍之" w:date="2018-03-28T14:33:00Z">
        <w:r w:rsidR="00ED5D40">
          <w:t xml:space="preserve">pheromones quantities and be less used by </w:t>
        </w:r>
      </w:ins>
      <w:ins w:id="90" w:author="衍之" w:date="2018-03-28T14:34:00Z">
        <w:r w:rsidR="00ED5D40">
          <w:t xml:space="preserve">the </w:t>
        </w:r>
      </w:ins>
      <w:ins w:id="91" w:author="衍之" w:date="2018-03-28T14:33:00Z">
        <w:r w:rsidR="00ED5D40">
          <w:t>ant</w:t>
        </w:r>
      </w:ins>
      <w:ins w:id="92" w:author="衍之" w:date="2018-03-28T14:34:00Z">
        <w:r w:rsidR="00ED5D40">
          <w:t xml:space="preserve"> colony</w:t>
        </w:r>
      </w:ins>
      <w:ins w:id="93" w:author="衍之" w:date="2018-03-28T14:33:00Z">
        <w:r w:rsidR="00ED5D40">
          <w:t>.</w:t>
        </w:r>
      </w:ins>
      <w:ins w:id="94" w:author="衍之" w:date="2018-03-28T14:34:00Z">
        <w:r w:rsidR="00ED5D40">
          <w:t xml:space="preserve"> </w:t>
        </w:r>
      </w:ins>
      <w:ins w:id="95" w:author="衍之" w:date="2018-03-28T14:35:00Z">
        <w:r w:rsidR="00621BE7">
          <w:t xml:space="preserve">The </w:t>
        </w:r>
      </w:ins>
      <w:ins w:id="96" w:author="衍之" w:date="2018-03-28T14:37:00Z">
        <w:r w:rsidR="00621BE7">
          <w:t>authors of the article</w:t>
        </w:r>
      </w:ins>
      <w:ins w:id="97" w:author="衍之" w:date="2018-03-28T14:35:00Z">
        <w:r w:rsidR="00621BE7">
          <w:t xml:space="preserve"> have </w:t>
        </w:r>
      </w:ins>
      <w:ins w:id="98" w:author="衍之" w:date="2018-03-28T14:36:00Z">
        <w:r w:rsidR="00621BE7">
          <w:t xml:space="preserve">made </w:t>
        </w:r>
      </w:ins>
      <w:ins w:id="99" w:author="衍之" w:date="2018-03-28T14:37:00Z">
        <w:r w:rsidR="00621BE7">
          <w:t>a math</w:t>
        </w:r>
      </w:ins>
      <w:ins w:id="100" w:author="衍之" w:date="2018-03-28T14:38:00Z">
        <w:r w:rsidR="00621BE7">
          <w:t>e</w:t>
        </w:r>
      </w:ins>
      <w:ins w:id="101" w:author="衍之" w:date="2018-03-28T14:37:00Z">
        <w:r w:rsidR="00621BE7">
          <w:t>matic formula out of the</w:t>
        </w:r>
      </w:ins>
      <w:ins w:id="102" w:author="衍之" w:date="2018-03-28T14:38:00Z">
        <w:r w:rsidR="00621BE7">
          <w:t xml:space="preserve"> </w:t>
        </w:r>
        <w:proofErr w:type="gramStart"/>
        <w:r w:rsidR="00621BE7">
          <w:t>ants</w:t>
        </w:r>
      </w:ins>
      <w:proofErr w:type="gramEnd"/>
      <w:ins w:id="103" w:author="衍之" w:date="2018-03-28T14:37:00Z">
        <w:r w:rsidR="00621BE7">
          <w:t xml:space="preserve"> behavior</w:t>
        </w:r>
      </w:ins>
      <w:ins w:id="104" w:author="衍之" w:date="2018-03-28T14:38:00Z">
        <w:r w:rsidR="00621BE7">
          <w:t>.</w:t>
        </w:r>
      </w:ins>
      <w:ins w:id="105" w:author="衍之" w:date="2018-03-28T14:33:00Z">
        <w:r w:rsidR="00ED5D40">
          <w:t xml:space="preserve"> </w:t>
        </w:r>
      </w:ins>
      <w:ins w:id="106" w:author="衍之" w:date="2018-03-28T14:39:00Z">
        <w:r w:rsidR="00621BE7">
          <w:t>Then, they modified this formula to use it with electric vehicles by replacing the quantity of pheromones,</w:t>
        </w:r>
      </w:ins>
      <w:ins w:id="107" w:author="衍之" w:date="2018-03-28T14:40:00Z">
        <w:r w:rsidR="00621BE7">
          <w:t xml:space="preserve"> data impacting the path choice for the ants, with </w:t>
        </w:r>
      </w:ins>
      <w:ins w:id="108" w:author="衍之" w:date="2018-03-28T14:41:00Z">
        <w:r w:rsidR="00621BE7">
          <w:t>the cost of the travel (road toll + charging cost</w:t>
        </w:r>
      </w:ins>
      <w:ins w:id="109" w:author="衍之" w:date="2018-03-28T14:42:00Z">
        <w:r w:rsidR="00621BE7">
          <w:t>).</w:t>
        </w:r>
      </w:ins>
      <w:del w:id="110" w:author="衍之" w:date="2018-03-28T14:42:00Z">
        <w:r w:rsidR="00E423CB" w:rsidDel="00621BE7">
          <w:rPr>
            <w:rFonts w:hint="eastAsia"/>
          </w:rPr>
          <w:delText>For 2 paths which have the same starting point and the same ending point, the ant on the shorter path will return earlier, so it will be more pheromone (2 times) in the this path than the longer path, because at the moment, the ant on the longer path hasn</w:delText>
        </w:r>
        <w:r w:rsidR="00E423CB" w:rsidDel="00621BE7">
          <w:delText>’</w:delText>
        </w:r>
        <w:r w:rsidR="00E423CB" w:rsidDel="00621BE7">
          <w:rPr>
            <w:rFonts w:hint="eastAsia"/>
          </w:rPr>
          <w:delText xml:space="preserve">t come back yet. As a conclusion, the following ant will have less chance to </w:delText>
        </w:r>
        <w:r w:rsidR="00831BBC" w:rsidDel="00621BE7">
          <w:delText>choose</w:delText>
        </w:r>
        <w:r w:rsidR="00E423CB" w:rsidDel="00621BE7">
          <w:rPr>
            <w:rFonts w:hint="eastAsia"/>
          </w:rPr>
          <w:delText xml:space="preserve"> the longer path. The </w:delText>
        </w:r>
        <w:r w:rsidR="00831BBC" w:rsidDel="00621BE7">
          <w:delText>scientist has</w:delText>
        </w:r>
        <w:r w:rsidR="00E423CB" w:rsidDel="00621BE7">
          <w:rPr>
            <w:rFonts w:hint="eastAsia"/>
          </w:rPr>
          <w:delText xml:space="preserve"> achieved to realize this method with mat, </w:delText>
        </w:r>
        <w:r w:rsidR="00831BBC" w:rsidDel="00621BE7">
          <w:delText>and then</w:delText>
        </w:r>
        <w:r w:rsidR="00E423CB" w:rsidDel="00621BE7">
          <w:rPr>
            <w:rFonts w:hint="eastAsia"/>
          </w:rPr>
          <w:delText>, they use this method in the application of the EV.</w:delText>
        </w:r>
      </w:del>
    </w:p>
    <w:p w:rsidR="00A73164" w:rsidDel="00621BE7" w:rsidRDefault="00E423CB">
      <w:pPr>
        <w:rPr>
          <w:del w:id="111" w:author="衍之" w:date="2018-03-28T14:42:00Z"/>
        </w:rPr>
        <w:pPrChange w:id="112" w:author="衍之" w:date="2018-03-28T14:42:00Z">
          <w:pPr>
            <w:ind w:firstLine="420"/>
          </w:pPr>
        </w:pPrChange>
      </w:pPr>
      <w:del w:id="113" w:author="衍之" w:date="2018-03-28T14:42:00Z">
        <w:r w:rsidDel="00621BE7">
          <w:rPr>
            <w:rFonts w:hint="eastAsia"/>
          </w:rPr>
          <w:delText>This function has several arguments: a number of stations, free or paid for each path, the price for passing the path, the traveling time on a path, the charging price of a station, the type of the battery used by EV and a function of probability.</w:delText>
        </w:r>
      </w:del>
    </w:p>
    <w:p w:rsidR="00A73164" w:rsidDel="00621BE7" w:rsidRDefault="00E423CB">
      <w:pPr>
        <w:rPr>
          <w:del w:id="114" w:author="衍之" w:date="2018-03-28T14:42:00Z"/>
        </w:rPr>
        <w:pPrChange w:id="115" w:author="衍之" w:date="2018-03-28T14:42:00Z">
          <w:pPr>
            <w:ind w:firstLine="420"/>
          </w:pPr>
        </w:pPrChange>
      </w:pPr>
      <w:del w:id="116" w:author="衍之" w:date="2018-03-28T14:42:00Z">
        <w:r w:rsidDel="00621BE7">
          <w:rPr>
            <w:rFonts w:hint="eastAsia"/>
          </w:rPr>
          <w:delText>By using function of probability with a node, we can know the probability of leaving from a node to a neighboring node. And the application will chose the path with higher ranger of the probability.</w:delText>
        </w:r>
      </w:del>
    </w:p>
    <w:p w:rsidR="00A73164" w:rsidRDefault="00A73164">
      <w:pPr>
        <w:ind w:firstLine="420"/>
      </w:pPr>
    </w:p>
    <w:p w:rsidR="00A73164" w:rsidRPr="00621BE7" w:rsidRDefault="00E423CB">
      <w:pPr>
        <w:ind w:firstLine="420"/>
        <w:rPr>
          <w:ins w:id="117" w:author="衍之" w:date="2018-03-28T14:43:00Z"/>
          <w:b/>
          <w:bCs/>
          <w:rPrChange w:id="118" w:author="衍之" w:date="2018-03-28T14:44:00Z">
            <w:rPr>
              <w:ins w:id="119" w:author="衍之" w:date="2018-03-28T14:43:00Z"/>
              <w:b/>
              <w:bCs/>
              <w:color w:val="FF0000"/>
            </w:rPr>
          </w:rPrChange>
        </w:rPr>
      </w:pPr>
      <w:r w:rsidRPr="00621BE7">
        <w:rPr>
          <w:b/>
          <w:bCs/>
          <w:rPrChange w:id="120" w:author="衍之" w:date="2018-03-28T14:44:00Z">
            <w:rPr>
              <w:b/>
              <w:bCs/>
              <w:color w:val="FF0000"/>
            </w:rPr>
          </w:rPrChange>
        </w:rPr>
        <w:t>Result</w:t>
      </w:r>
      <w:r w:rsidR="00741772">
        <w:rPr>
          <w:b/>
          <w:bCs/>
        </w:rPr>
        <w:t>s</w:t>
      </w:r>
    </w:p>
    <w:p w:rsidR="00621BE7" w:rsidRPr="00741772" w:rsidRDefault="00621BE7" w:rsidP="00621BE7">
      <w:pPr>
        <w:ind w:firstLine="420"/>
        <w:rPr>
          <w:ins w:id="121" w:author="衍之" w:date="2018-03-28T14:44:00Z"/>
          <w:bCs/>
          <w:rPrChange w:id="122" w:author="衍之" w:date="2018-03-28T14:44:00Z">
            <w:rPr>
              <w:ins w:id="123" w:author="衍之" w:date="2018-03-28T14:44:00Z"/>
              <w:b/>
              <w:bCs/>
              <w:color w:val="FF0000"/>
            </w:rPr>
          </w:rPrChange>
        </w:rPr>
      </w:pPr>
      <w:ins w:id="124" w:author="衍之" w:date="2018-03-28T14:44:00Z">
        <w:r w:rsidRPr="00741772">
          <w:rPr>
            <w:bCs/>
            <w:lang w:val="en"/>
            <w:rPrChange w:id="125" w:author="衍之" w:date="2018-03-28T14:44:00Z">
              <w:rPr>
                <w:b/>
                <w:bCs/>
                <w:color w:val="FF0000"/>
                <w:lang w:val="en"/>
              </w:rPr>
            </w:rPrChange>
          </w:rPr>
          <w:t>Thanks to the ACO method, the researchers have created an algorithm that takes several</w:t>
        </w:r>
      </w:ins>
      <w:r w:rsidR="00741772">
        <w:rPr>
          <w:bCs/>
          <w:lang w:val="en"/>
        </w:rPr>
        <w:t xml:space="preserve"> arguments</w:t>
      </w:r>
      <w:ins w:id="126" w:author="衍之" w:date="2018-03-28T14:44:00Z">
        <w:r w:rsidRPr="00741772">
          <w:rPr>
            <w:bCs/>
            <w:lang w:val="en"/>
            <w:rPrChange w:id="127" w:author="衍之" w:date="2018-03-28T14:44:00Z">
              <w:rPr>
                <w:b/>
                <w:bCs/>
                <w:color w:val="FF0000"/>
                <w:lang w:val="en"/>
              </w:rPr>
            </w:rPrChange>
          </w:rPr>
          <w:t xml:space="preserve"> such as, the number of charging station</w:t>
        </w:r>
      </w:ins>
      <w:r w:rsidR="00741772">
        <w:rPr>
          <w:bCs/>
          <w:lang w:val="en"/>
        </w:rPr>
        <w:t>s</w:t>
      </w:r>
      <w:ins w:id="128" w:author="衍之" w:date="2018-03-28T14:44:00Z">
        <w:r w:rsidRPr="00741772">
          <w:rPr>
            <w:bCs/>
            <w:lang w:val="en"/>
            <w:rPrChange w:id="129" w:author="衍之" w:date="2018-03-28T14:44:00Z">
              <w:rPr>
                <w:b/>
                <w:bCs/>
                <w:color w:val="FF0000"/>
                <w:lang w:val="en"/>
              </w:rPr>
            </w:rPrChange>
          </w:rPr>
          <w:t xml:space="preserve">, </w:t>
        </w:r>
      </w:ins>
      <w:ins w:id="130" w:author="衍之" w:date="2018-03-28T14:45:00Z">
        <w:r w:rsidRPr="00741772">
          <w:rPr>
            <w:bCs/>
            <w:lang w:val="en"/>
          </w:rPr>
          <w:t>the road typ</w:t>
        </w:r>
      </w:ins>
      <w:ins w:id="131" w:author="衍之" w:date="2018-03-28T14:46:00Z">
        <w:r w:rsidRPr="00741772">
          <w:rPr>
            <w:bCs/>
            <w:lang w:val="en"/>
          </w:rPr>
          <w:t>e</w:t>
        </w:r>
      </w:ins>
      <w:ins w:id="132" w:author="衍之" w:date="2018-03-28T14:45:00Z">
        <w:r w:rsidRPr="00741772">
          <w:rPr>
            <w:bCs/>
            <w:lang w:val="en"/>
          </w:rPr>
          <w:t xml:space="preserve"> (</w:t>
        </w:r>
      </w:ins>
      <w:ins w:id="133" w:author="衍之" w:date="2018-03-28T14:46:00Z">
        <w:r w:rsidRPr="00741772">
          <w:rPr>
            <w:bCs/>
            <w:lang w:val="en"/>
          </w:rPr>
          <w:t>toll road or free road)</w:t>
        </w:r>
      </w:ins>
      <w:ins w:id="134" w:author="衍之" w:date="2018-03-28T14:44:00Z">
        <w:r w:rsidRPr="00741772">
          <w:rPr>
            <w:bCs/>
            <w:lang w:val="en"/>
            <w:rPrChange w:id="135" w:author="衍之" w:date="2018-03-28T14:44:00Z">
              <w:rPr>
                <w:b/>
                <w:bCs/>
                <w:color w:val="FF0000"/>
                <w:lang w:val="en"/>
              </w:rPr>
            </w:rPrChange>
          </w:rPr>
          <w:t>, the toll price</w:t>
        </w:r>
      </w:ins>
      <w:r w:rsidR="00741772">
        <w:rPr>
          <w:bCs/>
          <w:lang w:val="en"/>
        </w:rPr>
        <w:t>s</w:t>
      </w:r>
      <w:r w:rsidRPr="00741772">
        <w:rPr>
          <w:bCs/>
          <w:lang w:val="en"/>
          <w:rPrChange w:id="136" w:author="衍之" w:date="2018-03-28T14:44:00Z">
            <w:rPr>
              <w:b/>
              <w:bCs/>
              <w:color w:val="FF0000"/>
              <w:lang w:val="en"/>
            </w:rPr>
          </w:rPrChange>
        </w:rPr>
        <w:t xml:space="preserve">, the travel time for each road, the charging cost at each station and finally the battery type used in the vehicle. This algorithm allows </w:t>
      </w:r>
      <w:proofErr w:type="gramStart"/>
      <w:r w:rsidRPr="00741772">
        <w:rPr>
          <w:bCs/>
          <w:lang w:val="en"/>
          <w:rPrChange w:id="137" w:author="衍之" w:date="2018-03-28T14:44:00Z">
            <w:rPr>
              <w:b/>
              <w:bCs/>
              <w:color w:val="FF0000"/>
              <w:lang w:val="en"/>
            </w:rPr>
          </w:rPrChange>
        </w:rPr>
        <w:t>to compute</w:t>
      </w:r>
      <w:proofErr w:type="gramEnd"/>
      <w:r w:rsidRPr="00741772">
        <w:rPr>
          <w:bCs/>
          <w:lang w:val="en"/>
          <w:rPrChange w:id="138" w:author="衍之" w:date="2018-03-28T14:44:00Z">
            <w:rPr>
              <w:b/>
              <w:bCs/>
              <w:color w:val="FF0000"/>
              <w:lang w:val="en"/>
            </w:rPr>
          </w:rPrChange>
        </w:rPr>
        <w:t xml:space="preserve"> for each station of the </w:t>
      </w:r>
      <w:r w:rsidR="00182E69" w:rsidRPr="00741772">
        <w:rPr>
          <w:bCs/>
          <w:lang w:val="en"/>
        </w:rPr>
        <w:t>circuit</w:t>
      </w:r>
      <w:r w:rsidRPr="00741772">
        <w:rPr>
          <w:bCs/>
          <w:lang w:val="en"/>
          <w:rPrChange w:id="139" w:author="衍之" w:date="2018-03-28T14:44:00Z">
            <w:rPr>
              <w:b/>
              <w:bCs/>
              <w:color w:val="FF0000"/>
              <w:lang w:val="en"/>
            </w:rPr>
          </w:rPrChange>
        </w:rPr>
        <w:t xml:space="preserve"> the probability of going </w:t>
      </w:r>
      <w:r w:rsidR="00182E69" w:rsidRPr="00741772">
        <w:rPr>
          <w:bCs/>
          <w:lang w:val="en"/>
        </w:rPr>
        <w:t>from</w:t>
      </w:r>
      <w:r w:rsidRPr="00741772">
        <w:rPr>
          <w:bCs/>
          <w:lang w:val="en"/>
          <w:rPrChange w:id="140" w:author="衍之" w:date="2018-03-28T14:44:00Z">
            <w:rPr>
              <w:b/>
              <w:bCs/>
              <w:color w:val="FF0000"/>
              <w:lang w:val="en"/>
            </w:rPr>
          </w:rPrChange>
        </w:rPr>
        <w:t xml:space="preserve"> one to another. The station wi</w:t>
      </w:r>
      <w:r w:rsidR="00182E69" w:rsidRPr="00741772">
        <w:rPr>
          <w:bCs/>
          <w:lang w:val="en"/>
        </w:rPr>
        <w:t>th the highest probabilit</w:t>
      </w:r>
      <w:r w:rsidR="00BE0D5E">
        <w:rPr>
          <w:bCs/>
          <w:lang w:val="en"/>
        </w:rPr>
        <w:t>y</w:t>
      </w:r>
      <w:ins w:id="141" w:author="衍之" w:date="2018-03-28T14:44:00Z">
        <w:r w:rsidRPr="00741772">
          <w:rPr>
            <w:bCs/>
            <w:lang w:val="en"/>
            <w:rPrChange w:id="142" w:author="衍之" w:date="2018-03-28T14:44:00Z">
              <w:rPr>
                <w:b/>
                <w:bCs/>
                <w:color w:val="FF0000"/>
                <w:lang w:val="en"/>
              </w:rPr>
            </w:rPrChange>
          </w:rPr>
          <w:t xml:space="preserve"> is chosen and step by step the route is built.</w:t>
        </w:r>
      </w:ins>
    </w:p>
    <w:p w:rsidR="00025278" w:rsidRPr="00BE0D5E" w:rsidRDefault="00025278" w:rsidP="00025278">
      <w:pPr>
        <w:ind w:firstLine="420"/>
        <w:rPr>
          <w:b/>
          <w:bCs/>
          <w:color w:val="000000" w:themeColor="text1"/>
        </w:rPr>
      </w:pPr>
      <w:ins w:id="143" w:author="衍之" w:date="2018-03-28T15:10:00Z">
        <w:r w:rsidRPr="00BE0D5E">
          <w:rPr>
            <w:b/>
            <w:bCs/>
            <w:color w:val="000000" w:themeColor="text1"/>
          </w:rPr>
          <w:t>Advantages</w:t>
        </w:r>
      </w:ins>
      <w:ins w:id="144" w:author="衍之" w:date="2018-03-28T15:11:00Z">
        <w:r w:rsidRPr="00BE0D5E">
          <w:rPr>
            <w:b/>
            <w:bCs/>
            <w:color w:val="000000" w:themeColor="text1"/>
          </w:rPr>
          <w:t xml:space="preserve">, </w:t>
        </w:r>
      </w:ins>
      <w:ins w:id="145" w:author="衍之" w:date="2018-03-28T15:10:00Z">
        <w:r w:rsidRPr="00BE0D5E">
          <w:rPr>
            <w:b/>
            <w:bCs/>
            <w:color w:val="000000" w:themeColor="text1"/>
          </w:rPr>
          <w:t>disadvantages</w:t>
        </w:r>
      </w:ins>
      <w:ins w:id="146" w:author="衍之" w:date="2018-03-28T15:11:00Z">
        <w:r w:rsidRPr="00BE0D5E">
          <w:rPr>
            <w:b/>
            <w:bCs/>
            <w:color w:val="000000" w:themeColor="text1"/>
          </w:rPr>
          <w:t xml:space="preserve"> and errors</w:t>
        </w:r>
      </w:ins>
    </w:p>
    <w:p w:rsidR="00F52A7C" w:rsidRPr="00F52A7C" w:rsidRDefault="00F52A7C" w:rsidP="00F52A7C">
      <w:pPr>
        <w:ind w:firstLine="420"/>
      </w:pPr>
      <w:r w:rsidRPr="00F52A7C">
        <w:t>Advantages:</w:t>
      </w:r>
    </w:p>
    <w:p w:rsidR="00F52A7C" w:rsidRDefault="00F52A7C" w:rsidP="00F52A7C">
      <w:pPr>
        <w:pStyle w:val="a5"/>
        <w:numPr>
          <w:ilvl w:val="0"/>
          <w:numId w:val="4"/>
        </w:numPr>
      </w:pPr>
      <w:r>
        <w:rPr>
          <w:rFonts w:hint="eastAsia"/>
        </w:rPr>
        <w:t>D</w:t>
      </w:r>
      <w:proofErr w:type="spellStart"/>
      <w:r w:rsidR="00BE0D5E" w:rsidRPr="00F52A7C">
        <w:rPr>
          <w:lang w:val="en-PH"/>
        </w:rPr>
        <w:t>eveloper</w:t>
      </w:r>
      <w:proofErr w:type="spellEnd"/>
      <w:r w:rsidRPr="00F52A7C">
        <w:rPr>
          <w:lang w:val="en-PH"/>
        </w:rPr>
        <w:t>-friendly, easy to understand</w:t>
      </w:r>
      <w:r>
        <w:t>:</w:t>
      </w:r>
    </w:p>
    <w:p w:rsidR="00F52A7C" w:rsidRPr="00F52A7C" w:rsidRDefault="00F52A7C" w:rsidP="00F52A7C">
      <w:pPr>
        <w:ind w:firstLine="420"/>
      </w:pPr>
      <w:r w:rsidRPr="00F52A7C">
        <w:t xml:space="preserve">The algorithm </w:t>
      </w:r>
      <w:r w:rsidR="00BE0D5E">
        <w:t>used</w:t>
      </w:r>
      <w:r w:rsidRPr="00F52A7C">
        <w:t xml:space="preserve"> in the article does not</w:t>
      </w:r>
      <w:r>
        <w:rPr>
          <w:rFonts w:hint="eastAsia"/>
        </w:rPr>
        <w:t xml:space="preserve"> </w:t>
      </w:r>
      <w:r w:rsidRPr="00F52A7C">
        <w:t>require a complex implementation. It just re</w:t>
      </w:r>
      <w:r>
        <w:t xml:space="preserve">quires applying the </w:t>
      </w:r>
      <w:ins w:id="147" w:author="衍之" w:date="2018-03-28T14:48:00Z">
        <w:r w:rsidR="00182E69" w:rsidRPr="00F52A7C">
          <w:t>probabilit</w:t>
        </w:r>
        <w:r w:rsidR="00182E69">
          <w:t xml:space="preserve">y </w:t>
        </w:r>
      </w:ins>
      <w:r>
        <w:t xml:space="preserve">formula </w:t>
      </w:r>
      <w:del w:id="148" w:author="衍之" w:date="2018-03-28T14:48:00Z">
        <w:r w:rsidDel="00182E69">
          <w:delText>for</w:delText>
        </w:r>
        <w:r w:rsidDel="00182E69">
          <w:rPr>
            <w:rFonts w:hint="eastAsia"/>
          </w:rPr>
          <w:delText xml:space="preserve"> </w:delText>
        </w:r>
        <w:r w:rsidRPr="00F52A7C" w:rsidDel="00182E69">
          <w:delText>probabilit</w:delText>
        </w:r>
        <w:r w:rsidDel="00182E69">
          <w:delText xml:space="preserve">y </w:delText>
        </w:r>
      </w:del>
      <w:r>
        <w:t>deduced from the method.</w:t>
      </w:r>
    </w:p>
    <w:p w:rsidR="00F52A7C" w:rsidRPr="00F52A7C" w:rsidRDefault="00F52A7C" w:rsidP="00F52A7C">
      <w:pPr>
        <w:pStyle w:val="a5"/>
        <w:numPr>
          <w:ilvl w:val="0"/>
          <w:numId w:val="4"/>
        </w:numPr>
      </w:pPr>
      <w:r>
        <w:t>Inspired by existing algorithm:</w:t>
      </w:r>
    </w:p>
    <w:p w:rsidR="00E57426" w:rsidRPr="00F52A7C" w:rsidRDefault="00F52A7C" w:rsidP="00F52A7C">
      <w:pPr>
        <w:ind w:firstLine="420"/>
      </w:pPr>
      <w:r w:rsidRPr="00F52A7C">
        <w:t>Th</w:t>
      </w:r>
      <w:r w:rsidR="00BE0D5E">
        <w:t>e</w:t>
      </w:r>
      <w:ins w:id="149" w:author="衍之" w:date="2018-03-28T14:49:00Z">
        <w:r w:rsidR="00182E69">
          <w:t xml:space="preserve"> </w:t>
        </w:r>
      </w:ins>
      <w:r w:rsidRPr="00F52A7C">
        <w:t>meth</w:t>
      </w:r>
      <w:r>
        <w:t xml:space="preserve">od used is strongly inspired by </w:t>
      </w:r>
      <w:r w:rsidRPr="00F52A7C">
        <w:t>the ACO</w:t>
      </w:r>
      <w:r w:rsidR="00BE0D5E">
        <w:t>,</w:t>
      </w:r>
      <w:r w:rsidRPr="00F52A7C">
        <w:t xml:space="preserve"> </w:t>
      </w:r>
      <w:del w:id="150" w:author="衍之" w:date="2018-03-28T14:49:00Z">
        <w:r w:rsidRPr="00F52A7C" w:rsidDel="00182E69">
          <w:delText xml:space="preserve">which </w:delText>
        </w:r>
      </w:del>
      <w:r w:rsidR="00BE0D5E">
        <w:t>which f</w:t>
      </w:r>
      <w:r w:rsidRPr="00F52A7C">
        <w:t xml:space="preserve">acilitates the understanding </w:t>
      </w:r>
      <w:r>
        <w:t xml:space="preserve">and </w:t>
      </w:r>
      <w:ins w:id="151" w:author="衍之" w:date="2018-03-28T14:49:00Z">
        <w:r w:rsidR="00182E69">
          <w:lastRenderedPageBreak/>
          <w:t xml:space="preserve">the </w:t>
        </w:r>
      </w:ins>
      <w:r>
        <w:t xml:space="preserve">verification of the results </w:t>
      </w:r>
      <w:r w:rsidRPr="00F52A7C">
        <w:t>obtained.</w:t>
      </w:r>
      <w:r w:rsidR="00E57426" w:rsidRPr="00F52A7C">
        <w:t xml:space="preserve">       </w:t>
      </w:r>
    </w:p>
    <w:p w:rsidR="00E57426" w:rsidRPr="00C1132E" w:rsidRDefault="00E57426" w:rsidP="00E57426">
      <w:pPr>
        <w:ind w:firstLine="420"/>
      </w:pPr>
      <w:r w:rsidRPr="00F52A7C">
        <w:t xml:space="preserve"> </w:t>
      </w:r>
      <w:r w:rsidRPr="00C1132E">
        <w:t>disadvantages :</w:t>
      </w:r>
    </w:p>
    <w:p w:rsidR="00E57426" w:rsidRPr="00C1132E" w:rsidRDefault="00F52A7C" w:rsidP="00E57426">
      <w:pPr>
        <w:ind w:firstLine="420"/>
      </w:pPr>
      <w:r w:rsidRPr="00C1132E">
        <w:t>-</w:t>
      </w:r>
      <w:r w:rsidR="00E57426" w:rsidRPr="00C1132E">
        <w:t xml:space="preserve">  non </w:t>
      </w:r>
      <w:del w:id="152" w:author="衍之" w:date="2018-03-28T14:49:00Z">
        <w:r w:rsidR="00E57426" w:rsidRPr="00C1132E" w:rsidDel="00182E69">
          <w:delText xml:space="preserve">dynamique </w:delText>
        </w:r>
      </w:del>
      <w:ins w:id="153" w:author="衍之" w:date="2018-03-28T14:49:00Z">
        <w:r w:rsidR="00182E69" w:rsidRPr="00C1132E">
          <w:t xml:space="preserve">dynamic </w:t>
        </w:r>
      </w:ins>
      <w:ins w:id="154" w:author="衍之" w:date="2018-03-28T14:50:00Z">
        <w:r w:rsidR="00182E69" w:rsidRPr="00C1132E">
          <w:t>itinerary</w:t>
        </w:r>
      </w:ins>
      <w:del w:id="155" w:author="衍之" w:date="2018-03-28T14:50:00Z">
        <w:r w:rsidR="00E57426" w:rsidRPr="00C1132E" w:rsidDel="00182E69">
          <w:delText>path</w:delText>
        </w:r>
      </w:del>
      <w:r w:rsidR="00E57426" w:rsidRPr="00C1132E">
        <w:t xml:space="preserve"> :</w:t>
      </w:r>
    </w:p>
    <w:p w:rsidR="00E57426" w:rsidRDefault="00E57426" w:rsidP="00E57426">
      <w:pPr>
        <w:ind w:firstLine="420"/>
      </w:pPr>
      <w:r>
        <w:t>The method proposed</w:t>
      </w:r>
      <w:r>
        <w:rPr>
          <w:rFonts w:hint="eastAsia"/>
        </w:rPr>
        <w:t xml:space="preserve"> </w:t>
      </w:r>
      <w:r>
        <w:t xml:space="preserve">in the article is optimal only if the input values of </w:t>
      </w:r>
      <w:r w:rsidR="00BE0D5E">
        <w:t>arguments</w:t>
      </w:r>
      <w:r>
        <w:t xml:space="preserve"> are fixed. In</w:t>
      </w:r>
      <w:r>
        <w:rPr>
          <w:rFonts w:hint="eastAsia"/>
        </w:rPr>
        <w:t xml:space="preserve"> </w:t>
      </w:r>
      <w:r>
        <w:t>fact, all the probabilities are calculated before the departure and the path is</w:t>
      </w:r>
      <w:r>
        <w:rPr>
          <w:rFonts w:hint="eastAsia"/>
        </w:rPr>
        <w:t xml:space="preserve"> </w:t>
      </w:r>
      <w:r>
        <w:t xml:space="preserve">unchangeable. As a result, not a single update will be made during the journey. </w:t>
      </w:r>
    </w:p>
    <w:p w:rsidR="00E57426" w:rsidRDefault="00F52A7C" w:rsidP="00E57426">
      <w:pPr>
        <w:ind w:firstLine="420"/>
      </w:pPr>
      <w:r>
        <w:t>-</w:t>
      </w:r>
      <w:r w:rsidR="00E57426">
        <w:t xml:space="preserve"> </w:t>
      </w:r>
      <w:r w:rsidR="00E57426">
        <w:rPr>
          <w:rFonts w:hint="eastAsia"/>
        </w:rPr>
        <w:t xml:space="preserve"> </w:t>
      </w:r>
      <w:del w:id="156" w:author="衍之" w:date="2018-03-28T14:54:00Z">
        <w:r w:rsidDel="00182E69">
          <w:delText>The</w:delText>
        </w:r>
        <w:r w:rsidR="00E57426" w:rsidDel="00182E69">
          <w:delText xml:space="preserve"> result is not ideal based on travel time</w:delText>
        </w:r>
      </w:del>
      <w:ins w:id="157" w:author="衍之" w:date="2018-03-28T14:54:00Z">
        <w:r w:rsidR="00182E69">
          <w:t xml:space="preserve">Non efficient </w:t>
        </w:r>
        <w:proofErr w:type="gramStart"/>
        <w:r w:rsidR="00182E69">
          <w:t>itinerary</w:t>
        </w:r>
      </w:ins>
      <w:r w:rsidR="00E57426">
        <w:t xml:space="preserve"> :</w:t>
      </w:r>
      <w:proofErr w:type="gramEnd"/>
    </w:p>
    <w:p w:rsidR="00E57426" w:rsidRDefault="00E57426" w:rsidP="00E57426">
      <w:pPr>
        <w:ind w:firstLine="420"/>
      </w:pPr>
      <w:r>
        <w:t>A</w:t>
      </w:r>
      <w:r>
        <w:rPr>
          <w:rFonts w:hint="eastAsia"/>
        </w:rPr>
        <w:t>CO</w:t>
      </w:r>
      <w:r>
        <w:t xml:space="preserve"> is a long process which requires a lot of</w:t>
      </w:r>
      <w:r>
        <w:rPr>
          <w:rFonts w:hint="eastAsia"/>
        </w:rPr>
        <w:t xml:space="preserve"> </w:t>
      </w:r>
      <w:r>
        <w:t>time to find the most efficient path. In order to limit the processing time, the authors modified the</w:t>
      </w:r>
      <w:r>
        <w:rPr>
          <w:rFonts w:hint="eastAsia"/>
        </w:rPr>
        <w:t xml:space="preserve"> </w:t>
      </w:r>
      <w:r>
        <w:t>algorithm. They</w:t>
      </w:r>
      <w:r>
        <w:rPr>
          <w:rFonts w:hint="eastAsia"/>
        </w:rPr>
        <w:t xml:space="preserve"> </w:t>
      </w:r>
      <w:r>
        <w:t>finally decided to determine the most efficient way by looking for the optimal path f</w:t>
      </w:r>
      <w:ins w:id="158" w:author="衍之" w:date="2018-03-28T14:54:00Z">
        <w:r w:rsidR="00182E69">
          <w:t>rom</w:t>
        </w:r>
      </w:ins>
      <w:del w:id="159" w:author="衍之" w:date="2018-03-28T14:54:00Z">
        <w:r w:rsidDel="00182E69">
          <w:delText>or</w:delText>
        </w:r>
      </w:del>
      <w:r>
        <w:t xml:space="preserve"> each node</w:t>
      </w:r>
      <w:r>
        <w:rPr>
          <w:rFonts w:hint="eastAsia"/>
        </w:rPr>
        <w:t xml:space="preserve"> </w:t>
      </w:r>
      <w:r>
        <w:t>to next node rather than from the beginning to the destination. As a result,</w:t>
      </w:r>
      <w:r>
        <w:rPr>
          <w:rFonts w:hint="eastAsia"/>
        </w:rPr>
        <w:t xml:space="preserve"> </w:t>
      </w:r>
      <w:r>
        <w:t>the path obtained is not guaranteed to be optimal</w:t>
      </w:r>
      <w:r w:rsidR="00BE0D5E">
        <w:t>.</w:t>
      </w:r>
    </w:p>
    <w:p w:rsidR="00F52A7C" w:rsidRDefault="00F52A7C" w:rsidP="00F52A7C">
      <w:pPr>
        <w:pStyle w:val="a5"/>
        <w:numPr>
          <w:ilvl w:val="0"/>
          <w:numId w:val="4"/>
        </w:numPr>
      </w:pPr>
      <w:r>
        <w:t>Structure of the algorithm</w:t>
      </w:r>
      <w:r>
        <w:rPr>
          <w:rFonts w:hint="eastAsia"/>
        </w:rPr>
        <w:t xml:space="preserve"> </w:t>
      </w:r>
      <w:r>
        <w:t>unsuitable for dealing with large quantit</w:t>
      </w:r>
      <w:r w:rsidR="00BE0D5E">
        <w:t>ies</w:t>
      </w:r>
      <w:r>
        <w:t xml:space="preserve"> of </w:t>
      </w:r>
      <w:r w:rsidR="00BE0D5E">
        <w:t>data</w:t>
      </w:r>
      <w:r>
        <w:t>:</w:t>
      </w:r>
    </w:p>
    <w:p w:rsidR="00F52A7C" w:rsidRPr="00182E69" w:rsidRDefault="00F52A7C" w:rsidP="00F52A7C">
      <w:pPr>
        <w:ind w:firstLine="420"/>
        <w:rPr>
          <w:rFonts w:eastAsia="MS Mincho"/>
          <w:lang w:eastAsia="ja-JP"/>
          <w:rPrChange w:id="160" w:author="衍之" w:date="2018-03-28T14:55:00Z">
            <w:rPr>
              <w:rFonts w:eastAsia="MS Mincho"/>
              <w:lang w:val="fr-FR" w:eastAsia="ja-JP"/>
            </w:rPr>
          </w:rPrChange>
        </w:rPr>
      </w:pPr>
      <w:r>
        <w:t xml:space="preserve">     The final algorithm consists of 2 loops (one nested in the other one) each browsing N values ​​(N represents the number</w:t>
      </w:r>
      <w:r>
        <w:rPr>
          <w:rFonts w:hint="eastAsia"/>
        </w:rPr>
        <w:t xml:space="preserve"> </w:t>
      </w:r>
      <w:r>
        <w:t xml:space="preserve">of charging stations). If N is very </w:t>
      </w:r>
      <w:del w:id="161" w:author="衍之" w:date="2018-03-28T14:55:00Z">
        <w:r w:rsidDel="00182E69">
          <w:delText xml:space="preserve">big </w:delText>
        </w:r>
      </w:del>
      <w:ins w:id="162" w:author="衍之" w:date="2018-03-28T14:55:00Z">
        <w:r w:rsidR="00182E69">
          <w:t xml:space="preserve">high </w:t>
        </w:r>
      </w:ins>
      <w:r>
        <w:t>(for example N&gt; 1000), the execution</w:t>
      </w:r>
      <w:r>
        <w:rPr>
          <w:rFonts w:hint="eastAsia"/>
        </w:rPr>
        <w:t xml:space="preserve"> </w:t>
      </w:r>
      <w:r>
        <w:t>time of this algorithm will be relatively long because the program will run a</w:t>
      </w:r>
      <w:r>
        <w:rPr>
          <w:rFonts w:hint="eastAsia"/>
        </w:rPr>
        <w:t xml:space="preserve"> </w:t>
      </w:r>
      <w:r>
        <w:t>number of N² calculations.</w:t>
      </w:r>
    </w:p>
    <w:p w:rsidR="00F52A7C" w:rsidRDefault="00F52A7C" w:rsidP="00F52A7C">
      <w:pPr>
        <w:ind w:firstLine="420"/>
      </w:pPr>
    </w:p>
    <w:p w:rsidR="00A64EFF" w:rsidRDefault="00A64EFF" w:rsidP="00A64EFF">
      <w:pPr>
        <w:rPr>
          <w:lang w:val="en-PH"/>
        </w:rPr>
      </w:pPr>
      <w:r>
        <w:rPr>
          <w:lang w:val="en-PH"/>
        </w:rPr>
        <w:t>In this thesis, some errors can cause problems</w:t>
      </w:r>
      <w:r w:rsidR="00BE0D5E">
        <w:rPr>
          <w:lang w:val="en-PH"/>
        </w:rPr>
        <w:t>:</w:t>
      </w:r>
    </w:p>
    <w:p w:rsidR="00831BBC" w:rsidRDefault="00433BB8" w:rsidP="00BE0D5E">
      <w:pPr>
        <w:pStyle w:val="a5"/>
        <w:ind w:left="420"/>
      </w:pPr>
      <w:r>
        <w:rPr>
          <w:lang w:val="en-PH"/>
        </w:rPr>
        <w:t xml:space="preserve">- </w:t>
      </w:r>
      <w:r w:rsidR="00A64EFF" w:rsidRPr="00433BB8">
        <w:rPr>
          <w:rFonts w:hint="eastAsia"/>
          <w:lang w:val="en-PH"/>
        </w:rPr>
        <w:t>I</w:t>
      </w:r>
      <w:r w:rsidR="00A64EFF" w:rsidRPr="00433BB8">
        <w:rPr>
          <w:lang w:val="en-PH"/>
        </w:rPr>
        <w:t>n the equation [</w:t>
      </w:r>
      <w:ins w:id="163" w:author="衍之" w:date="2018-03-28T14:56:00Z">
        <w:r w:rsidR="00182E69">
          <w:rPr>
            <w:lang w:val="en-PH"/>
          </w:rPr>
          <w:t>3</w:t>
        </w:r>
      </w:ins>
      <w:del w:id="164" w:author="衍之" w:date="2018-03-28T14:56:00Z">
        <w:r w:rsidR="0006048B" w:rsidRPr="00433BB8" w:rsidDel="00182E69">
          <w:rPr>
            <w:lang w:val="en-PH"/>
          </w:rPr>
          <w:delText>2</w:delText>
        </w:r>
      </w:del>
      <w:r w:rsidR="00A64EFF" w:rsidRPr="00433BB8">
        <w:rPr>
          <w:lang w:val="en-PH"/>
        </w:rPr>
        <w:t>]</w:t>
      </w:r>
      <w:r w:rsidR="0006048B" w:rsidRPr="00433BB8">
        <w:rPr>
          <w:lang w:val="en-PH"/>
        </w:rPr>
        <w:t xml:space="preserve"> and [</w:t>
      </w:r>
      <w:ins w:id="165" w:author="衍之" w:date="2018-03-28T14:56:00Z">
        <w:r w:rsidR="00182E69">
          <w:rPr>
            <w:lang w:val="en-PH"/>
          </w:rPr>
          <w:t>5</w:t>
        </w:r>
      </w:ins>
      <w:del w:id="166" w:author="衍之" w:date="2018-03-28T14:56:00Z">
        <w:r w:rsidR="0006048B" w:rsidRPr="00433BB8" w:rsidDel="00182E69">
          <w:rPr>
            <w:lang w:val="en-PH"/>
          </w:rPr>
          <w:delText>3</w:delText>
        </w:r>
      </w:del>
      <w:r w:rsidR="0006048B" w:rsidRPr="00433BB8">
        <w:rPr>
          <w:lang w:val="en-PH"/>
        </w:rPr>
        <w:t>], they didn’t explain</w:t>
      </w:r>
      <w:r w:rsidRPr="00433BB8">
        <w:rPr>
          <w:rFonts w:hint="eastAsia"/>
          <w:lang w:val="en-PH"/>
        </w:rPr>
        <w:t xml:space="preserve"> the difference between </w:t>
      </w:r>
      <w:r w:rsidRPr="00433BB8">
        <w:rPr>
          <w:lang w:val="en-PH"/>
        </w:rPr>
        <w:t>the va</w:t>
      </w:r>
      <w:ins w:id="167" w:author="衍之" w:date="2018-03-28T14:57:00Z">
        <w:r w:rsidR="00DB38B6">
          <w:rPr>
            <w:lang w:val="en-PH"/>
          </w:rPr>
          <w:t>riables</w:t>
        </w:r>
      </w:ins>
      <w:del w:id="168" w:author="衍之" w:date="2018-03-28T14:57:00Z">
        <w:r w:rsidRPr="00433BB8" w:rsidDel="00DB38B6">
          <w:rPr>
            <w:lang w:val="en-PH"/>
          </w:rPr>
          <w:delText>lue</w:delText>
        </w:r>
      </w:del>
      <w:r w:rsidRPr="00433BB8">
        <w:rPr>
          <w:lang w:val="en-PH"/>
        </w:rPr>
        <w:t xml:space="preserve"> </w:t>
      </w:r>
      <m:oMath>
        <m:sSub>
          <m:sSubPr>
            <m:ctrlPr>
              <w:rPr>
                <w:rFonts w:ascii="Cambria Math" w:hAnsi="Cambria Math" w:cs="Times New Roman"/>
                <w:i/>
              </w:rPr>
            </m:ctrlPr>
          </m:sSubPr>
          <m:e>
            <m:r>
              <w:rPr>
                <w:rFonts w:ascii="Cambria Math" w:hAnsi="Cambria Math"/>
                <w:sz w:val="20"/>
              </w:rPr>
              <m:t>L</m:t>
            </m:r>
          </m:e>
          <m:sub>
            <m:r>
              <w:rPr>
                <w:rFonts w:ascii="Cambria Math" w:hAnsi="Cambria Math"/>
                <w:sz w:val="20"/>
              </w:rPr>
              <m:t>m</m:t>
            </m:r>
          </m:sub>
        </m:sSub>
      </m:oMath>
      <w:r>
        <w:t xml:space="preserve"> </w:t>
      </w:r>
      <w:proofErr w:type="gramStart"/>
      <w:r>
        <w:t xml:space="preserve">and </w:t>
      </w:r>
      <w:proofErr w:type="gramEnd"/>
      <m:oMath>
        <m:sSub>
          <m:sSubPr>
            <m:ctrlPr>
              <w:rPr>
                <w:rFonts w:ascii="Cambria Math" w:hAnsi="Cambria Math" w:cs="Times New Roman"/>
                <w:i/>
              </w:rPr>
            </m:ctrlPr>
          </m:sSubPr>
          <m:e>
            <m:r>
              <w:rPr>
                <w:rFonts w:ascii="Cambria Math" w:hAnsi="Cambria Math"/>
                <w:sz w:val="20"/>
              </w:rPr>
              <m:t>D</m:t>
            </m:r>
          </m:e>
          <m:sub>
            <m:r>
              <w:rPr>
                <w:rFonts w:ascii="Cambria Math" w:hAnsi="Cambria Math"/>
                <w:sz w:val="20"/>
              </w:rPr>
              <m:t>ij</m:t>
            </m:r>
          </m:sub>
        </m:sSub>
      </m:oMath>
      <w:r>
        <w:t xml:space="preserve">, which can </w:t>
      </w:r>
      <w:r w:rsidR="00BE0D5E">
        <w:t xml:space="preserve">lead to comprehension </w:t>
      </w:r>
      <w:del w:id="169" w:author="衍之" w:date="2018-03-28T14:57:00Z">
        <w:r w:rsidDel="00DB38B6">
          <w:delText xml:space="preserve"> the </w:delText>
        </w:r>
      </w:del>
      <w:r>
        <w:t>problem</w:t>
      </w:r>
      <w:ins w:id="170" w:author="衍之" w:date="2018-03-28T14:57:00Z">
        <w:r w:rsidR="00DB38B6">
          <w:t>s</w:t>
        </w:r>
      </w:ins>
      <w:r>
        <w:t>.</w:t>
      </w:r>
    </w:p>
    <w:p w:rsidR="00433BB8" w:rsidRDefault="00433BB8" w:rsidP="00BE0D5E">
      <w:pPr>
        <w:pStyle w:val="a5"/>
        <w:ind w:left="420"/>
      </w:pPr>
      <w:r>
        <w:t>-</w:t>
      </w:r>
      <w:r w:rsidR="00F93F09">
        <w:t xml:space="preserve"> </w:t>
      </w:r>
      <w:r>
        <w:t xml:space="preserve">The equation [4] is not correct, after our research, we find out </w:t>
      </w:r>
      <w:ins w:id="171" w:author="衍之" w:date="2018-03-28T14:58:00Z">
        <w:r w:rsidR="00DB38B6">
          <w:t>that</w:t>
        </w:r>
      </w:ins>
      <w:r>
        <w:t xml:space="preserve"> </w:t>
      </w:r>
      <m:oMath>
        <m:sSub>
          <m:sSubPr>
            <m:ctrlPr>
              <w:rPr>
                <w:rFonts w:ascii="Cambria Math" w:hAnsi="Cambria Math" w:cs="Times New Roman"/>
                <w:i/>
              </w:rPr>
            </m:ctrlPr>
          </m:sSubPr>
          <m:e>
            <m:r>
              <w:rPr>
                <w:rFonts w:ascii="Cambria Math" w:hAnsi="Cambria Math"/>
                <w:sz w:val="20"/>
              </w:rPr>
              <m:t>w</m:t>
            </m:r>
          </m:e>
          <m:sub>
            <m:r>
              <w:rPr>
                <w:rFonts w:ascii="Cambria Math" w:hAnsi="Cambria Math"/>
                <w:sz w:val="20"/>
              </w:rPr>
              <m:t>ij</m:t>
            </m:r>
          </m:sub>
        </m:sSub>
        <m:d>
          <m:dPr>
            <m:ctrlPr>
              <w:rPr>
                <w:rFonts w:ascii="Cambria Math" w:hAnsi="Cambria Math" w:cs="Times New Roman"/>
                <w:i/>
              </w:rPr>
            </m:ctrlPr>
          </m:dPr>
          <m:e>
            <m:r>
              <w:rPr>
                <w:rFonts w:ascii="Cambria Math" w:hAnsi="Cambria Math"/>
                <w:sz w:val="20"/>
              </w:rPr>
              <m:t>t+1</m:t>
            </m:r>
          </m:e>
        </m:d>
        <m:r>
          <w:rPr>
            <w:rFonts w:ascii="Cambria Math" w:hAnsi="Cambria Math"/>
            <w:sz w:val="20"/>
          </w:rPr>
          <m:t>=</m:t>
        </m:r>
        <m:d>
          <m:dPr>
            <m:ctrlPr>
              <w:rPr>
                <w:rFonts w:ascii="Cambria Math" w:hAnsi="Cambria Math" w:cs="Times New Roman"/>
                <w:i/>
              </w:rPr>
            </m:ctrlPr>
          </m:dPr>
          <m:e>
            <m:r>
              <w:rPr>
                <w:rFonts w:ascii="Cambria Math" w:hAnsi="Cambria Math"/>
                <w:sz w:val="20"/>
              </w:rPr>
              <m:t>1-ρ</m:t>
            </m:r>
          </m:e>
        </m:d>
        <m:r>
          <w:rPr>
            <w:rFonts w:ascii="Cambria Math" w:hAnsi="Cambria Math"/>
            <w:sz w:val="20"/>
          </w:rPr>
          <m:t>.</m:t>
        </m:r>
        <m:sSub>
          <m:sSubPr>
            <m:ctrlPr>
              <w:rPr>
                <w:rFonts w:ascii="Cambria Math" w:hAnsi="Cambria Math" w:cs="Times New Roman"/>
                <w:i/>
              </w:rPr>
            </m:ctrlPr>
          </m:sSubPr>
          <m:e>
            <m:r>
              <w:rPr>
                <w:rFonts w:ascii="Cambria Math" w:hAnsi="Cambria Math"/>
                <w:sz w:val="20"/>
              </w:rPr>
              <m:t>w</m:t>
            </m:r>
          </m:e>
          <m:sub>
            <m:r>
              <w:rPr>
                <w:rFonts w:ascii="Cambria Math" w:hAnsi="Cambria Math"/>
                <w:sz w:val="20"/>
              </w:rPr>
              <m:t>ij</m:t>
            </m:r>
          </m:sub>
        </m:sSub>
        <m:d>
          <m:dPr>
            <m:ctrlPr>
              <w:rPr>
                <w:rFonts w:ascii="Cambria Math" w:hAnsi="Cambria Math" w:cs="Times New Roman"/>
                <w:i/>
              </w:rPr>
            </m:ctrlPr>
          </m:dPr>
          <m:e>
            <m:r>
              <w:rPr>
                <w:rFonts w:ascii="Cambria Math" w:hAnsi="Cambria Math"/>
                <w:sz w:val="20"/>
              </w:rPr>
              <m:t>t</m:t>
            </m:r>
          </m:e>
        </m:d>
        <m:r>
          <w:rPr>
            <w:rFonts w:ascii="Cambria Math" w:hAnsi="Cambria Math"/>
            <w:sz w:val="20"/>
          </w:rPr>
          <m:t>+</m:t>
        </m:r>
        <m:nary>
          <m:naryPr>
            <m:chr m:val="∑"/>
            <m:limLoc m:val="undOvr"/>
            <m:ctrlPr>
              <w:rPr>
                <w:rFonts w:ascii="Cambria Math" w:hAnsi="Cambria Math" w:cs="Times New Roman"/>
                <w:i/>
              </w:rPr>
            </m:ctrlPr>
          </m:naryPr>
          <m:sub>
            <m:r>
              <w:rPr>
                <w:rFonts w:ascii="Cambria Math" w:hAnsi="Cambria Math"/>
                <w:sz w:val="20"/>
              </w:rPr>
              <m:t>k=1</m:t>
            </m:r>
          </m:sub>
          <m:sup>
            <m:r>
              <w:rPr>
                <w:rFonts w:ascii="Cambria Math" w:hAnsi="Cambria Math"/>
                <w:sz w:val="20"/>
              </w:rPr>
              <m:t>m</m:t>
            </m:r>
          </m:sup>
          <m:e>
            <m:r>
              <w:rPr>
                <w:rFonts w:ascii="Cambria Math" w:hAnsi="Cambria Math"/>
                <w:sz w:val="20"/>
              </w:rPr>
              <m:t>∆</m:t>
            </m:r>
            <m:sSubSup>
              <m:sSubSupPr>
                <m:ctrlPr>
                  <w:rPr>
                    <w:rFonts w:ascii="Cambria Math" w:hAnsi="Cambria Math" w:cs="Times New Roman"/>
                    <w:i/>
                  </w:rPr>
                </m:ctrlPr>
              </m:sSubSupPr>
              <m:e>
                <m:r>
                  <w:rPr>
                    <w:rFonts w:ascii="Cambria Math" w:hAnsi="Cambria Math"/>
                    <w:sz w:val="20"/>
                  </w:rPr>
                  <m:t>w</m:t>
                </m:r>
              </m:e>
              <m:sub>
                <m:r>
                  <w:rPr>
                    <w:rFonts w:ascii="Cambria Math" w:hAnsi="Cambria Math"/>
                    <w:sz w:val="20"/>
                  </w:rPr>
                  <m:t>ij</m:t>
                </m:r>
              </m:sub>
              <m:sup>
                <m:r>
                  <w:rPr>
                    <w:rFonts w:ascii="Cambria Math" w:hAnsi="Cambria Math"/>
                    <w:sz w:val="20"/>
                  </w:rPr>
                  <m:t>k</m:t>
                </m:r>
              </m:sup>
            </m:sSubSup>
            <m:r>
              <w:rPr>
                <w:rFonts w:ascii="Cambria Math" w:hAnsi="Cambria Math"/>
                <w:sz w:val="20"/>
              </w:rPr>
              <m:t>(t)</m:t>
            </m:r>
          </m:e>
        </m:nary>
      </m:oMath>
      <w:r w:rsidR="00DE43A5">
        <w:rPr>
          <w:rFonts w:hint="eastAsia"/>
        </w:rPr>
        <w:t xml:space="preserve"> </w:t>
      </w:r>
      <w:r>
        <w:t xml:space="preserve">is the right one. </w:t>
      </w:r>
      <w:r w:rsidR="00DE43A5">
        <w:t>(The</w:t>
      </w:r>
      <w:r>
        <w:t xml:space="preserve"> equation in Wikipedia page ACO)</w:t>
      </w:r>
    </w:p>
    <w:p w:rsidR="00433BB8" w:rsidRDefault="00433BB8" w:rsidP="00BE0D5E">
      <w:pPr>
        <w:pStyle w:val="a5"/>
        <w:ind w:left="420"/>
        <w:rPr>
          <w:lang w:val="en-PH"/>
        </w:rPr>
      </w:pPr>
      <w:r>
        <w:t xml:space="preserve">- </w:t>
      </w:r>
      <w:r>
        <w:rPr>
          <w:lang w:val="en-PH"/>
        </w:rPr>
        <w:t xml:space="preserve">Some </w:t>
      </w:r>
      <w:del w:id="172" w:author="衍之" w:date="2018-03-28T15:09:00Z">
        <w:r w:rsidDel="00025278">
          <w:rPr>
            <w:lang w:val="en-PH"/>
          </w:rPr>
          <w:delText>input errors present in the table</w:delText>
        </w:r>
      </w:del>
      <w:ins w:id="173" w:author="衍之" w:date="2018-03-28T15:09:00Z">
        <w:r w:rsidR="00025278">
          <w:rPr>
            <w:lang w:val="en-PH"/>
          </w:rPr>
          <w:t>typos in the text complicate the understanding of the results</w:t>
        </w:r>
      </w:ins>
    </w:p>
    <w:p w:rsidR="00433BB8" w:rsidRPr="00433BB8" w:rsidRDefault="00433BB8" w:rsidP="00BE0D5E">
      <w:pPr>
        <w:pStyle w:val="a5"/>
        <w:ind w:left="420"/>
        <w:rPr>
          <w:lang w:val="en-PH"/>
        </w:rPr>
      </w:pPr>
      <w:r>
        <w:rPr>
          <w:lang w:val="en-PH"/>
        </w:rPr>
        <w:t xml:space="preserve">- </w:t>
      </w:r>
      <w:r>
        <w:rPr>
          <w:rFonts w:hint="eastAsia"/>
          <w:lang w:val="en-PH"/>
        </w:rPr>
        <w:t xml:space="preserve">The </w:t>
      </w:r>
      <w:r>
        <w:rPr>
          <w:lang w:val="en-PH"/>
        </w:rPr>
        <w:t xml:space="preserve">example of </w:t>
      </w:r>
      <w:r w:rsidR="00AC7AC5">
        <w:rPr>
          <w:lang w:val="en-PH"/>
        </w:rPr>
        <w:t>the</w:t>
      </w:r>
      <w:r w:rsidR="00AC7AC5">
        <w:rPr>
          <w:rFonts w:hint="eastAsia"/>
          <w:lang w:val="en-PH"/>
        </w:rPr>
        <w:t xml:space="preserve"> pathway </w:t>
      </w:r>
      <w:r w:rsidR="00AC7AC5">
        <w:rPr>
          <w:lang w:val="en-PH"/>
        </w:rPr>
        <w:t xml:space="preserve">is an idealization, </w:t>
      </w:r>
      <w:r w:rsidR="00AC7AC5">
        <w:rPr>
          <w:rFonts w:hint="eastAsia"/>
          <w:lang w:val="en-PH"/>
        </w:rPr>
        <w:t xml:space="preserve">who </w:t>
      </w:r>
      <w:r w:rsidR="00AC7AC5">
        <w:rPr>
          <w:lang w:val="en-PH"/>
        </w:rPr>
        <w:t xml:space="preserve">doesn’t work in all </w:t>
      </w:r>
      <w:r w:rsidR="00AC7AC5">
        <w:rPr>
          <w:rFonts w:hint="eastAsia"/>
          <w:lang w:val="en-PH"/>
        </w:rPr>
        <w:t xml:space="preserve">actual </w:t>
      </w:r>
      <w:r w:rsidR="00AC7AC5">
        <w:rPr>
          <w:lang w:val="en-PH"/>
        </w:rPr>
        <w:t>circumstance</w:t>
      </w:r>
      <w:ins w:id="174" w:author="衍之" w:date="2018-03-28T14:58:00Z">
        <w:r w:rsidR="00DB38B6">
          <w:rPr>
            <w:lang w:val="en-PH"/>
          </w:rPr>
          <w:t>s</w:t>
        </w:r>
      </w:ins>
      <w:r w:rsidR="00AC7AC5">
        <w:rPr>
          <w:lang w:val="en-PH"/>
        </w:rPr>
        <w:t>.</w:t>
      </w:r>
    </w:p>
    <w:p w:rsidR="00831BBC" w:rsidRPr="004039BE" w:rsidRDefault="00831BBC" w:rsidP="00831BBC">
      <w:pPr>
        <w:rPr>
          <w:b/>
        </w:rPr>
      </w:pPr>
      <w:r w:rsidRPr="004039BE">
        <w:rPr>
          <w:rFonts w:hint="eastAsia"/>
          <w:b/>
        </w:rPr>
        <w:t>Conclusion</w:t>
      </w:r>
    </w:p>
    <w:p w:rsidR="00831BBC" w:rsidRPr="006F28F8" w:rsidRDefault="00831BBC" w:rsidP="00F93F09">
      <w:pPr>
        <w:ind w:firstLine="420"/>
        <w:rPr>
          <w:lang w:val="en-PH"/>
        </w:rPr>
      </w:pPr>
      <w:del w:id="175" w:author="衍之" w:date="2018-03-28T15:00:00Z">
        <w:r w:rsidDel="00DB38B6">
          <w:delText>As a conclusion</w:delText>
        </w:r>
      </w:del>
      <w:r w:rsidR="00F93F09">
        <w:t>The</w:t>
      </w:r>
      <w:r>
        <w:t xml:space="preserve"> algorithm of ACO is one of the methods </w:t>
      </w:r>
      <w:r w:rsidR="009551EA">
        <w:t>which</w:t>
      </w:r>
      <w:r>
        <w:t xml:space="preserve"> can </w:t>
      </w:r>
      <w:bookmarkStart w:id="176" w:name="OLE_LINK2"/>
      <w:r>
        <w:t xml:space="preserve">solve </w:t>
      </w:r>
      <w:bookmarkEnd w:id="176"/>
      <w:r>
        <w:t xml:space="preserve">the problem of itinerary management optimization. By </w:t>
      </w:r>
      <w:r w:rsidR="00861779">
        <w:t xml:space="preserve">using the ACO, the users </w:t>
      </w:r>
      <w:r w:rsidR="00861779">
        <w:rPr>
          <w:lang w:val="en-PH"/>
        </w:rPr>
        <w:t xml:space="preserve">will have the competence to </w:t>
      </w:r>
      <w:r w:rsidR="004039BE">
        <w:rPr>
          <w:lang w:val="en-PH"/>
        </w:rPr>
        <w:t xml:space="preserve">find the </w:t>
      </w:r>
      <w:del w:id="177" w:author="衍之" w:date="2018-03-28T14:59:00Z">
        <w:r w:rsidR="004039BE" w:rsidDel="00DB38B6">
          <w:rPr>
            <w:lang w:val="en-PH"/>
          </w:rPr>
          <w:delText>best optimization</w:delText>
        </w:r>
        <w:r w:rsidR="003D4E47" w:rsidDel="00DB38B6">
          <w:rPr>
            <w:rFonts w:hint="eastAsia"/>
            <w:lang w:val="en-PH"/>
          </w:rPr>
          <w:delText xml:space="preserve"> </w:delText>
        </w:r>
        <w:r w:rsidR="003D4E47" w:rsidDel="00DB38B6">
          <w:rPr>
            <w:lang w:val="en-PH"/>
          </w:rPr>
          <w:delText>of efficacy</w:delText>
        </w:r>
      </w:del>
      <w:ins w:id="178" w:author="衍之" w:date="2018-03-28T14:59:00Z">
        <w:r w:rsidR="00DB38B6">
          <w:rPr>
            <w:lang w:val="en-PH"/>
          </w:rPr>
          <w:t>most efficient path</w:t>
        </w:r>
      </w:ins>
      <w:r w:rsidR="003D4E47">
        <w:rPr>
          <w:lang w:val="en-PH"/>
        </w:rPr>
        <w:t xml:space="preserve"> </w:t>
      </w:r>
      <w:r w:rsidR="004039BE">
        <w:rPr>
          <w:lang w:val="en-PH"/>
        </w:rPr>
        <w:t>between two stations</w:t>
      </w:r>
      <w:r w:rsidR="003D4E47">
        <w:rPr>
          <w:lang w:val="en-PH"/>
        </w:rPr>
        <w:t xml:space="preserve">. </w:t>
      </w:r>
      <w:r w:rsidR="006F28F8">
        <w:rPr>
          <w:lang w:val="en-PH"/>
        </w:rPr>
        <w:t>Developer-</w:t>
      </w:r>
      <w:proofErr w:type="spellStart"/>
      <w:r w:rsidR="006F28F8">
        <w:rPr>
          <w:lang w:val="en-PH"/>
        </w:rPr>
        <w:t>friendly</w:t>
      </w:r>
      <w:ins w:id="179" w:author="衍之" w:date="2018-03-28T15:00:00Z">
        <w:r w:rsidR="00DB38B6">
          <w:rPr>
            <w:lang w:val="en-PH"/>
          </w:rPr>
          <w:t>ness</w:t>
        </w:r>
      </w:ins>
      <w:proofErr w:type="spellEnd"/>
      <w:r w:rsidR="006F28F8">
        <w:rPr>
          <w:lang w:val="en-PH"/>
        </w:rPr>
        <w:t xml:space="preserve"> and simplicity</w:t>
      </w:r>
      <w:r w:rsidR="006F28F8">
        <w:rPr>
          <w:rFonts w:hint="eastAsia"/>
          <w:lang w:val="en-PH"/>
        </w:rPr>
        <w:t xml:space="preserve"> </w:t>
      </w:r>
      <w:r w:rsidR="006F28F8">
        <w:rPr>
          <w:lang w:val="en-PH"/>
        </w:rPr>
        <w:t>of implement</w:t>
      </w:r>
      <w:ins w:id="180" w:author="衍之" w:date="2018-03-28T15:00:00Z">
        <w:r w:rsidR="00DB38B6">
          <w:rPr>
            <w:lang w:val="en-PH"/>
          </w:rPr>
          <w:t>ation</w:t>
        </w:r>
      </w:ins>
      <w:r w:rsidR="006F28F8">
        <w:rPr>
          <w:lang w:val="en-PH"/>
        </w:rPr>
        <w:t xml:space="preserve"> are </w:t>
      </w:r>
      <w:del w:id="181" w:author="衍之" w:date="2018-03-28T15:01:00Z">
        <w:r w:rsidR="006F28F8" w:rsidDel="00DB38B6">
          <w:rPr>
            <w:lang w:val="en-PH"/>
          </w:rPr>
          <w:delText xml:space="preserve">the </w:delText>
        </w:r>
      </w:del>
      <w:r w:rsidR="006F28F8">
        <w:rPr>
          <w:lang w:val="en-PH"/>
        </w:rPr>
        <w:t xml:space="preserve">advantages of this method which </w:t>
      </w:r>
      <w:del w:id="182" w:author="衍之" w:date="2018-03-28T15:01:00Z">
        <w:r w:rsidR="006F28F8" w:rsidDel="00DB38B6">
          <w:rPr>
            <w:lang w:val="en-PH"/>
          </w:rPr>
          <w:delText xml:space="preserve">you </w:delText>
        </w:r>
      </w:del>
      <w:ins w:id="183" w:author="衍之" w:date="2018-03-28T15:01:00Z">
        <w:r w:rsidR="00DB38B6">
          <w:rPr>
            <w:lang w:val="en-PH"/>
          </w:rPr>
          <w:t xml:space="preserve">we </w:t>
        </w:r>
      </w:ins>
      <w:r w:rsidR="006F28F8">
        <w:rPr>
          <w:lang w:val="en-PH"/>
        </w:rPr>
        <w:t xml:space="preserve">can’t </w:t>
      </w:r>
      <w:del w:id="184" w:author="衍之" w:date="2018-03-28T15:01:00Z">
        <w:r w:rsidR="006F28F8" w:rsidDel="00DB38B6">
          <w:rPr>
            <w:lang w:val="en-PH"/>
          </w:rPr>
          <w:delText>negligee</w:delText>
        </w:r>
      </w:del>
      <w:ins w:id="185" w:author="衍之" w:date="2018-03-28T15:01:00Z">
        <w:r w:rsidR="00DB38B6">
          <w:rPr>
            <w:lang w:val="en-PH"/>
          </w:rPr>
          <w:t>neglect</w:t>
        </w:r>
      </w:ins>
      <w:r w:rsidR="006F28F8">
        <w:rPr>
          <w:lang w:val="en-PH"/>
        </w:rPr>
        <w:t xml:space="preserve">. Nonetheless, </w:t>
      </w:r>
      <w:r w:rsidR="00611FD9">
        <w:rPr>
          <w:lang w:val="en-PH"/>
        </w:rPr>
        <w:t>some important disadvantages still exist, like the</w:t>
      </w:r>
      <w:r w:rsidR="00F93F09">
        <w:rPr>
          <w:lang w:val="en-PH"/>
        </w:rPr>
        <w:t xml:space="preserve"> </w:t>
      </w:r>
      <w:del w:id="186" w:author="衍之" w:date="2018-03-28T15:02:00Z">
        <w:r w:rsidR="00611FD9" w:rsidDel="00DB38B6">
          <w:rPr>
            <w:lang w:val="en-PH"/>
          </w:rPr>
          <w:delText xml:space="preserve"> </w:delText>
        </w:r>
      </w:del>
      <w:ins w:id="187" w:author="衍之" w:date="2018-03-28T15:03:00Z">
        <w:r w:rsidR="00DB38B6">
          <w:rPr>
            <w:lang w:val="en-PH"/>
          </w:rPr>
          <w:t>lack of dynamism</w:t>
        </w:r>
      </w:ins>
      <w:del w:id="188" w:author="衍之" w:date="2018-03-28T15:02:00Z">
        <w:r w:rsidR="00611FD9" w:rsidDel="00DB38B6">
          <w:rPr>
            <w:lang w:val="en-PH"/>
          </w:rPr>
          <w:delText>static stat</w:delText>
        </w:r>
        <w:r w:rsidR="006F28F8" w:rsidDel="00DB38B6">
          <w:rPr>
            <w:lang w:val="en-PH"/>
          </w:rPr>
          <w:delText xml:space="preserve"> </w:delText>
        </w:r>
        <w:r w:rsidR="00611FD9" w:rsidDel="00DB38B6">
          <w:rPr>
            <w:lang w:val="en-PH"/>
          </w:rPr>
          <w:delText>of the function</w:delText>
        </w:r>
      </w:del>
      <w:r w:rsidR="00611FD9">
        <w:rPr>
          <w:lang w:val="en-PH"/>
        </w:rPr>
        <w:t xml:space="preserve">, </w:t>
      </w:r>
      <w:del w:id="189" w:author="衍之" w:date="2018-03-28T15:03:00Z">
        <w:r w:rsidR="00611FD9" w:rsidDel="00DB38B6">
          <w:rPr>
            <w:lang w:val="en-PH"/>
          </w:rPr>
          <w:delText>calculate limited by the algorithm</w:delText>
        </w:r>
      </w:del>
      <w:ins w:id="190" w:author="衍之" w:date="2018-03-28T15:03:00Z">
        <w:r w:rsidR="00DB38B6">
          <w:rPr>
            <w:lang w:val="en-PH"/>
          </w:rPr>
          <w:t>the limited amount of calculations</w:t>
        </w:r>
      </w:ins>
      <w:r w:rsidR="00611FD9">
        <w:rPr>
          <w:lang w:val="en-PH"/>
        </w:rPr>
        <w:t xml:space="preserve"> </w:t>
      </w:r>
      <w:r w:rsidR="00611FD9">
        <w:rPr>
          <w:lang w:val="en-PH"/>
        </w:rPr>
        <w:lastRenderedPageBreak/>
        <w:t xml:space="preserve">and </w:t>
      </w:r>
      <w:del w:id="191" w:author="衍之" w:date="2018-03-28T15:05:00Z">
        <w:r w:rsidR="00611FD9" w:rsidDel="00DB38B6">
          <w:rPr>
            <w:rFonts w:hint="eastAsia"/>
            <w:lang w:val="en-PH"/>
          </w:rPr>
          <w:delText>neglect</w:delText>
        </w:r>
        <w:r w:rsidR="006F28F8" w:rsidDel="00DB38B6">
          <w:rPr>
            <w:lang w:val="en-PH"/>
          </w:rPr>
          <w:delText xml:space="preserve"> </w:delText>
        </w:r>
        <w:r w:rsidR="00611FD9" w:rsidDel="00DB38B6">
          <w:rPr>
            <w:lang w:val="en-PH"/>
          </w:rPr>
          <w:delText>the influence of the time</w:delText>
        </w:r>
      </w:del>
      <w:ins w:id="192" w:author="衍之" w:date="2018-03-28T15:06:00Z">
        <w:r w:rsidR="00DB38B6">
          <w:rPr>
            <w:lang w:val="en-PH"/>
          </w:rPr>
          <w:t xml:space="preserve"> the non-time efficiency</w:t>
        </w:r>
      </w:ins>
      <w:ins w:id="193" w:author="衍之" w:date="2018-03-28T15:07:00Z">
        <w:r w:rsidR="00DB38B6">
          <w:rPr>
            <w:lang w:val="en-PH"/>
          </w:rPr>
          <w:t>,</w:t>
        </w:r>
      </w:ins>
      <w:del w:id="194" w:author="衍之" w:date="2018-03-28T15:07:00Z">
        <w:r w:rsidR="00611FD9" w:rsidDel="00DB38B6">
          <w:rPr>
            <w:lang w:val="en-PH"/>
          </w:rPr>
          <w:delText>.</w:delText>
        </w:r>
      </w:del>
      <w:r w:rsidR="00611FD9">
        <w:rPr>
          <w:lang w:val="en-PH"/>
        </w:rPr>
        <w:t xml:space="preserve"> </w:t>
      </w:r>
      <w:ins w:id="195" w:author="衍之" w:date="2018-03-28T15:07:00Z">
        <w:r w:rsidR="00DB38B6">
          <w:rPr>
            <w:lang w:val="en-PH"/>
          </w:rPr>
          <w:t>w</w:t>
        </w:r>
      </w:ins>
      <w:del w:id="196" w:author="衍之" w:date="2018-03-28T15:07:00Z">
        <w:r w:rsidR="00611FD9" w:rsidDel="00DB38B6">
          <w:rPr>
            <w:lang w:val="en-PH"/>
          </w:rPr>
          <w:delText>W</w:delText>
        </w:r>
      </w:del>
      <w:r w:rsidR="00611FD9">
        <w:rPr>
          <w:lang w:val="en-PH"/>
        </w:rPr>
        <w:t xml:space="preserve">hich make this solution become </w:t>
      </w:r>
      <w:del w:id="197" w:author="衍之" w:date="2018-03-28T15:07:00Z">
        <w:r w:rsidR="00611FD9" w:rsidDel="00AC3958">
          <w:rPr>
            <w:lang w:val="en-PH"/>
          </w:rPr>
          <w:delText xml:space="preserve">useless </w:delText>
        </w:r>
      </w:del>
      <w:ins w:id="198" w:author="衍之" w:date="2018-03-28T15:07:00Z">
        <w:r w:rsidR="00AC3958">
          <w:rPr>
            <w:lang w:val="en-PH"/>
          </w:rPr>
          <w:t xml:space="preserve">unusable </w:t>
        </w:r>
      </w:ins>
      <w:r w:rsidR="00611FD9">
        <w:rPr>
          <w:lang w:val="en-PH"/>
        </w:rPr>
        <w:t>fo</w:t>
      </w:r>
      <w:bookmarkStart w:id="199" w:name="_GoBack"/>
      <w:bookmarkEnd w:id="199"/>
      <w:r w:rsidR="00611FD9">
        <w:rPr>
          <w:lang w:val="en-PH"/>
        </w:rPr>
        <w:t>r our project.</w:t>
      </w:r>
    </w:p>
    <w:sectPr w:rsidR="00831BBC" w:rsidRPr="006F28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1A58" w:rsidRDefault="00B11A58" w:rsidP="006F28F8">
      <w:pPr>
        <w:spacing w:after="0" w:line="240" w:lineRule="auto"/>
      </w:pPr>
      <w:r>
        <w:separator/>
      </w:r>
    </w:p>
  </w:endnote>
  <w:endnote w:type="continuationSeparator" w:id="0">
    <w:p w:rsidR="00B11A58" w:rsidRDefault="00B11A58" w:rsidP="006F2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1A58" w:rsidRDefault="00B11A58" w:rsidP="006F28F8">
      <w:pPr>
        <w:spacing w:after="0" w:line="240" w:lineRule="auto"/>
      </w:pPr>
      <w:r>
        <w:separator/>
      </w:r>
    </w:p>
  </w:footnote>
  <w:footnote w:type="continuationSeparator" w:id="0">
    <w:p w:rsidR="00B11A58" w:rsidRDefault="00B11A58" w:rsidP="006F28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117D8"/>
    <w:multiLevelType w:val="hybridMultilevel"/>
    <w:tmpl w:val="DEAAADCE"/>
    <w:lvl w:ilvl="0" w:tplc="4E8A7390">
      <w:numFmt w:val="bullet"/>
      <w:lvlText w:val="-"/>
      <w:lvlJc w:val="left"/>
      <w:pPr>
        <w:ind w:left="780" w:hanging="360"/>
      </w:pPr>
      <w:rPr>
        <w:rFonts w:ascii="Calibri" w:eastAsiaTheme="minorEastAsia"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43AF481C"/>
    <w:multiLevelType w:val="hybridMultilevel"/>
    <w:tmpl w:val="231C3366"/>
    <w:lvl w:ilvl="0" w:tplc="9816F914">
      <w:numFmt w:val="bullet"/>
      <w:lvlText w:val="-"/>
      <w:lvlJc w:val="left"/>
      <w:pPr>
        <w:ind w:left="780" w:hanging="360"/>
      </w:pPr>
      <w:rPr>
        <w:rFonts w:ascii="Calibri" w:eastAsiaTheme="minorEastAsia"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728C2581"/>
    <w:multiLevelType w:val="hybridMultilevel"/>
    <w:tmpl w:val="6124286E"/>
    <w:lvl w:ilvl="0" w:tplc="146E04D2">
      <w:numFmt w:val="bullet"/>
      <w:lvlText w:val="-"/>
      <w:lvlJc w:val="left"/>
      <w:pPr>
        <w:ind w:left="780" w:hanging="360"/>
      </w:pPr>
      <w:rPr>
        <w:rFonts w:ascii="Calibri" w:eastAsiaTheme="minorEastAsia"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78DE3A78"/>
    <w:multiLevelType w:val="hybridMultilevel"/>
    <w:tmpl w:val="9FE6BC28"/>
    <w:lvl w:ilvl="0" w:tplc="8668B25A">
      <w:numFmt w:val="bullet"/>
      <w:lvlText w:val="-"/>
      <w:lvlJc w:val="left"/>
      <w:pPr>
        <w:ind w:left="780" w:hanging="360"/>
      </w:pPr>
      <w:rPr>
        <w:rFonts w:ascii="Calibri" w:eastAsiaTheme="minorEastAsia"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defaultTabStop w:val="420"/>
  <w:hyphenationZone w:val="42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6A708A"/>
    <w:rsid w:val="00025278"/>
    <w:rsid w:val="0006048B"/>
    <w:rsid w:val="00182E69"/>
    <w:rsid w:val="00256171"/>
    <w:rsid w:val="003D4E47"/>
    <w:rsid w:val="004039BE"/>
    <w:rsid w:val="00433BB8"/>
    <w:rsid w:val="004E0153"/>
    <w:rsid w:val="00611FD9"/>
    <w:rsid w:val="00621BE7"/>
    <w:rsid w:val="006F28F8"/>
    <w:rsid w:val="00741772"/>
    <w:rsid w:val="007452AF"/>
    <w:rsid w:val="00831BBC"/>
    <w:rsid w:val="00861779"/>
    <w:rsid w:val="008C155F"/>
    <w:rsid w:val="009551EA"/>
    <w:rsid w:val="009906CB"/>
    <w:rsid w:val="00A519B7"/>
    <w:rsid w:val="00A64EFF"/>
    <w:rsid w:val="00A73164"/>
    <w:rsid w:val="00AC3958"/>
    <w:rsid w:val="00AC7AC5"/>
    <w:rsid w:val="00B11A58"/>
    <w:rsid w:val="00BE0D5E"/>
    <w:rsid w:val="00C1132E"/>
    <w:rsid w:val="00C6354C"/>
    <w:rsid w:val="00C94AFB"/>
    <w:rsid w:val="00D13C28"/>
    <w:rsid w:val="00D13CCC"/>
    <w:rsid w:val="00D955A6"/>
    <w:rsid w:val="00DB38B6"/>
    <w:rsid w:val="00DE43A5"/>
    <w:rsid w:val="00E423CB"/>
    <w:rsid w:val="00E57426"/>
    <w:rsid w:val="00E757BC"/>
    <w:rsid w:val="00EC5431"/>
    <w:rsid w:val="00ED5D40"/>
    <w:rsid w:val="00F52A7C"/>
    <w:rsid w:val="00F93F09"/>
    <w:rsid w:val="030A6CC6"/>
    <w:rsid w:val="114A1519"/>
    <w:rsid w:val="257B6BE7"/>
    <w:rsid w:val="26870148"/>
    <w:rsid w:val="323914F9"/>
    <w:rsid w:val="484D0A0D"/>
    <w:rsid w:val="4E6A708A"/>
    <w:rsid w:val="68987A3B"/>
    <w:rsid w:val="6D535020"/>
    <w:rsid w:val="6D5A6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F28F8"/>
    <w:pPr>
      <w:tabs>
        <w:tab w:val="center" w:pos="4320"/>
        <w:tab w:val="right" w:pos="8640"/>
      </w:tabs>
      <w:spacing w:after="0" w:line="240" w:lineRule="auto"/>
    </w:pPr>
  </w:style>
  <w:style w:type="character" w:customStyle="1" w:styleId="Char">
    <w:name w:val="页眉 Char"/>
    <w:basedOn w:val="a0"/>
    <w:link w:val="a3"/>
    <w:rsid w:val="006F28F8"/>
    <w:rPr>
      <w:rFonts w:asciiTheme="minorHAnsi" w:eastAsiaTheme="minorEastAsia" w:hAnsiTheme="minorHAnsi" w:cstheme="minorBidi"/>
      <w:kern w:val="2"/>
      <w:sz w:val="21"/>
      <w:szCs w:val="24"/>
    </w:rPr>
  </w:style>
  <w:style w:type="paragraph" w:styleId="a4">
    <w:name w:val="footer"/>
    <w:basedOn w:val="a"/>
    <w:link w:val="Char0"/>
    <w:rsid w:val="006F28F8"/>
    <w:pPr>
      <w:tabs>
        <w:tab w:val="center" w:pos="4320"/>
        <w:tab w:val="right" w:pos="8640"/>
      </w:tabs>
      <w:spacing w:after="0" w:line="240" w:lineRule="auto"/>
    </w:pPr>
  </w:style>
  <w:style w:type="character" w:customStyle="1" w:styleId="Char0">
    <w:name w:val="页脚 Char"/>
    <w:basedOn w:val="a0"/>
    <w:link w:val="a4"/>
    <w:rsid w:val="006F28F8"/>
    <w:rPr>
      <w:rFonts w:asciiTheme="minorHAnsi" w:eastAsiaTheme="minorEastAsia" w:hAnsiTheme="minorHAnsi" w:cstheme="minorBidi"/>
      <w:kern w:val="2"/>
      <w:sz w:val="21"/>
      <w:szCs w:val="24"/>
    </w:rPr>
  </w:style>
  <w:style w:type="paragraph" w:styleId="a5">
    <w:name w:val="List Paragraph"/>
    <w:basedOn w:val="a"/>
    <w:uiPriority w:val="99"/>
    <w:unhideWhenUsed/>
    <w:rsid w:val="00A64EFF"/>
    <w:pPr>
      <w:ind w:left="720"/>
      <w:contextualSpacing/>
    </w:pPr>
  </w:style>
  <w:style w:type="character" w:styleId="a6">
    <w:name w:val="Placeholder Text"/>
    <w:basedOn w:val="a0"/>
    <w:uiPriority w:val="99"/>
    <w:unhideWhenUsed/>
    <w:rsid w:val="00433BB8"/>
    <w:rPr>
      <w:color w:val="808080"/>
    </w:rPr>
  </w:style>
  <w:style w:type="paragraph" w:styleId="a7">
    <w:name w:val="Balloon Text"/>
    <w:basedOn w:val="a"/>
    <w:link w:val="Char1"/>
    <w:rsid w:val="00433BB8"/>
    <w:pPr>
      <w:spacing w:after="0" w:line="240" w:lineRule="auto"/>
    </w:pPr>
    <w:rPr>
      <w:rFonts w:ascii="宋体" w:eastAsia="宋体"/>
      <w:sz w:val="18"/>
      <w:szCs w:val="18"/>
    </w:rPr>
  </w:style>
  <w:style w:type="character" w:customStyle="1" w:styleId="Char1">
    <w:name w:val="批注框文本 Char"/>
    <w:basedOn w:val="a0"/>
    <w:link w:val="a7"/>
    <w:rsid w:val="00433BB8"/>
    <w:rPr>
      <w:rFonts w:ascii="宋体" w:hAnsiTheme="minorHAnsi" w:cstheme="minorBidi"/>
      <w:kern w:val="2"/>
      <w:sz w:val="18"/>
      <w:szCs w:val="18"/>
    </w:rPr>
  </w:style>
  <w:style w:type="paragraph" w:styleId="a8">
    <w:name w:val="Revision"/>
    <w:hidden/>
    <w:uiPriority w:val="99"/>
    <w:unhideWhenUsed/>
    <w:rsid w:val="00C1132E"/>
    <w:pPr>
      <w:spacing w:after="0" w:line="240" w:lineRule="auto"/>
    </w:pPr>
    <w:rPr>
      <w:rFonts w:asciiTheme="minorHAnsi" w:eastAsiaTheme="minorEastAsia" w:hAnsiTheme="minorHAnsi" w:cstheme="minorBidi"/>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F28F8"/>
    <w:pPr>
      <w:tabs>
        <w:tab w:val="center" w:pos="4320"/>
        <w:tab w:val="right" w:pos="8640"/>
      </w:tabs>
      <w:spacing w:after="0" w:line="240" w:lineRule="auto"/>
    </w:pPr>
  </w:style>
  <w:style w:type="character" w:customStyle="1" w:styleId="Char">
    <w:name w:val="页眉 Char"/>
    <w:basedOn w:val="a0"/>
    <w:link w:val="a3"/>
    <w:rsid w:val="006F28F8"/>
    <w:rPr>
      <w:rFonts w:asciiTheme="minorHAnsi" w:eastAsiaTheme="minorEastAsia" w:hAnsiTheme="minorHAnsi" w:cstheme="minorBidi"/>
      <w:kern w:val="2"/>
      <w:sz w:val="21"/>
      <w:szCs w:val="24"/>
    </w:rPr>
  </w:style>
  <w:style w:type="paragraph" w:styleId="a4">
    <w:name w:val="footer"/>
    <w:basedOn w:val="a"/>
    <w:link w:val="Char0"/>
    <w:rsid w:val="006F28F8"/>
    <w:pPr>
      <w:tabs>
        <w:tab w:val="center" w:pos="4320"/>
        <w:tab w:val="right" w:pos="8640"/>
      </w:tabs>
      <w:spacing w:after="0" w:line="240" w:lineRule="auto"/>
    </w:pPr>
  </w:style>
  <w:style w:type="character" w:customStyle="1" w:styleId="Char0">
    <w:name w:val="页脚 Char"/>
    <w:basedOn w:val="a0"/>
    <w:link w:val="a4"/>
    <w:rsid w:val="006F28F8"/>
    <w:rPr>
      <w:rFonts w:asciiTheme="minorHAnsi" w:eastAsiaTheme="minorEastAsia" w:hAnsiTheme="minorHAnsi" w:cstheme="minorBidi"/>
      <w:kern w:val="2"/>
      <w:sz w:val="21"/>
      <w:szCs w:val="24"/>
    </w:rPr>
  </w:style>
  <w:style w:type="paragraph" w:styleId="a5">
    <w:name w:val="List Paragraph"/>
    <w:basedOn w:val="a"/>
    <w:uiPriority w:val="99"/>
    <w:unhideWhenUsed/>
    <w:rsid w:val="00A64EFF"/>
    <w:pPr>
      <w:ind w:left="720"/>
      <w:contextualSpacing/>
    </w:pPr>
  </w:style>
  <w:style w:type="character" w:styleId="a6">
    <w:name w:val="Placeholder Text"/>
    <w:basedOn w:val="a0"/>
    <w:uiPriority w:val="99"/>
    <w:unhideWhenUsed/>
    <w:rsid w:val="00433BB8"/>
    <w:rPr>
      <w:color w:val="808080"/>
    </w:rPr>
  </w:style>
  <w:style w:type="paragraph" w:styleId="a7">
    <w:name w:val="Balloon Text"/>
    <w:basedOn w:val="a"/>
    <w:link w:val="Char1"/>
    <w:rsid w:val="00433BB8"/>
    <w:pPr>
      <w:spacing w:after="0" w:line="240" w:lineRule="auto"/>
    </w:pPr>
    <w:rPr>
      <w:rFonts w:ascii="宋体" w:eastAsia="宋体"/>
      <w:sz w:val="18"/>
      <w:szCs w:val="18"/>
    </w:rPr>
  </w:style>
  <w:style w:type="character" w:customStyle="1" w:styleId="Char1">
    <w:name w:val="批注框文本 Char"/>
    <w:basedOn w:val="a0"/>
    <w:link w:val="a7"/>
    <w:rsid w:val="00433BB8"/>
    <w:rPr>
      <w:rFonts w:ascii="宋体" w:hAnsiTheme="minorHAnsi" w:cstheme="minorBidi"/>
      <w:kern w:val="2"/>
      <w:sz w:val="18"/>
      <w:szCs w:val="18"/>
    </w:rPr>
  </w:style>
  <w:style w:type="paragraph" w:styleId="a8">
    <w:name w:val="Revision"/>
    <w:hidden/>
    <w:uiPriority w:val="99"/>
    <w:unhideWhenUsed/>
    <w:rsid w:val="00C1132E"/>
    <w:pPr>
      <w:spacing w:after="0" w:line="240" w:lineRule="auto"/>
    </w:pPr>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U%20JIXIONG\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11AC02-8107-4205-94DF-F0989A8E0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0.docx</Template>
  <TotalTime>213</TotalTime>
  <Pages>4</Pages>
  <Words>1078</Words>
  <Characters>6145</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鬼婆衍</dc:creator>
  <cp:lastModifiedBy>衍之</cp:lastModifiedBy>
  <cp:revision>39</cp:revision>
  <dcterms:created xsi:type="dcterms:W3CDTF">2018-03-27T18:34:00Z</dcterms:created>
  <dcterms:modified xsi:type="dcterms:W3CDTF">2018-03-28T14:05:00Z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